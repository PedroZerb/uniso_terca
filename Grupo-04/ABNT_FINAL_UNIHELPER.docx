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5DE7" w14:textId="77777777" w:rsidR="00841616" w:rsidRPr="00841616" w:rsidRDefault="00841616" w:rsidP="00841616">
      <w:pPr>
        <w:jc w:val="center"/>
        <w:rPr>
          <w:b/>
        </w:rPr>
      </w:pPr>
      <w:r w:rsidRPr="00841616">
        <w:rPr>
          <w:b/>
        </w:rPr>
        <w:t>UNIVERSIDADE DE SOROCABA</w:t>
      </w:r>
    </w:p>
    <w:p w14:paraId="68A654FC" w14:textId="77777777" w:rsidR="00841616" w:rsidRDefault="00841616" w:rsidP="00841616">
      <w:pPr>
        <w:jc w:val="center"/>
        <w:rPr>
          <w:b/>
        </w:rPr>
      </w:pPr>
      <w:r w:rsidRPr="00841616">
        <w:rPr>
          <w:b/>
        </w:rPr>
        <w:t xml:space="preserve">PRÓ-REITORIA </w:t>
      </w:r>
      <w:r w:rsidR="00444256">
        <w:rPr>
          <w:b/>
        </w:rPr>
        <w:t xml:space="preserve">DE </w:t>
      </w:r>
      <w:r w:rsidR="00444256" w:rsidRPr="00444256">
        <w:rPr>
          <w:b/>
        </w:rPr>
        <w:t>GRADUAÇÃO E ASSUNTOS ESTUDANTIS</w:t>
      </w:r>
    </w:p>
    <w:p w14:paraId="5017413B" w14:textId="77777777" w:rsidR="00A93E46" w:rsidRPr="00A93E46" w:rsidRDefault="008B159B" w:rsidP="00841616">
      <w:pPr>
        <w:jc w:val="center"/>
        <w:rPr>
          <w:b/>
          <w:caps/>
        </w:rPr>
      </w:pPr>
      <w:r>
        <w:rPr>
          <w:b/>
          <w:caps/>
        </w:rPr>
        <w:t>ANÁLISE E DESENVOLVIMENTO DE SISTEMAS</w:t>
      </w:r>
    </w:p>
    <w:p w14:paraId="272E4DAD" w14:textId="77777777" w:rsidR="00841616" w:rsidRDefault="00841616" w:rsidP="00841616">
      <w:pPr>
        <w:jc w:val="center"/>
        <w:rPr>
          <w:b/>
        </w:rPr>
      </w:pPr>
    </w:p>
    <w:p w14:paraId="3666A623" w14:textId="77777777" w:rsidR="00841616" w:rsidRDefault="00841616" w:rsidP="00841616">
      <w:pPr>
        <w:jc w:val="center"/>
        <w:rPr>
          <w:b/>
        </w:rPr>
      </w:pPr>
    </w:p>
    <w:p w14:paraId="1B0060B6" w14:textId="77777777" w:rsidR="00841616" w:rsidRDefault="00841616" w:rsidP="00841616">
      <w:pPr>
        <w:jc w:val="center"/>
        <w:rPr>
          <w:b/>
        </w:rPr>
      </w:pPr>
    </w:p>
    <w:p w14:paraId="788AF158" w14:textId="77777777" w:rsidR="00841616" w:rsidRDefault="00841616" w:rsidP="00841616">
      <w:pPr>
        <w:jc w:val="center"/>
        <w:rPr>
          <w:b/>
        </w:rPr>
      </w:pPr>
    </w:p>
    <w:p w14:paraId="0559A4E6" w14:textId="77777777" w:rsidR="00841616" w:rsidRDefault="00841616" w:rsidP="00841616">
      <w:pPr>
        <w:jc w:val="center"/>
        <w:rPr>
          <w:b/>
        </w:rPr>
      </w:pPr>
    </w:p>
    <w:p w14:paraId="5B17BCA2" w14:textId="77777777" w:rsidR="00841616" w:rsidRDefault="00841616" w:rsidP="00841616">
      <w:pPr>
        <w:jc w:val="center"/>
        <w:rPr>
          <w:b/>
        </w:rPr>
      </w:pPr>
    </w:p>
    <w:p w14:paraId="38AC6BB8" w14:textId="77777777" w:rsidR="00B26AC2" w:rsidRDefault="00B26AC2" w:rsidP="00841616">
      <w:pPr>
        <w:jc w:val="center"/>
        <w:rPr>
          <w:b/>
        </w:rPr>
      </w:pPr>
    </w:p>
    <w:p w14:paraId="49AD35A7" w14:textId="77777777" w:rsidR="00100F19" w:rsidRDefault="008B159B" w:rsidP="00841616">
      <w:pPr>
        <w:jc w:val="center"/>
        <w:rPr>
          <w:b/>
        </w:rPr>
      </w:pPr>
      <w:r>
        <w:rPr>
          <w:b/>
        </w:rPr>
        <w:t>Alex Felix André Junior</w:t>
      </w:r>
      <w:r>
        <w:rPr>
          <w:b/>
        </w:rPr>
        <w:br/>
        <w:t>Danilo Alves Barreto</w:t>
      </w:r>
    </w:p>
    <w:p w14:paraId="5D78906B" w14:textId="77777777" w:rsidR="00100F19" w:rsidRDefault="00100F19" w:rsidP="00841616">
      <w:pPr>
        <w:jc w:val="center"/>
        <w:rPr>
          <w:b/>
        </w:rPr>
      </w:pPr>
    </w:p>
    <w:p w14:paraId="75495267" w14:textId="77777777" w:rsidR="00100F19" w:rsidRDefault="00100F19" w:rsidP="00841616">
      <w:pPr>
        <w:jc w:val="center"/>
        <w:rPr>
          <w:b/>
        </w:rPr>
      </w:pPr>
    </w:p>
    <w:p w14:paraId="18EB2B16" w14:textId="77777777" w:rsidR="00841616" w:rsidRDefault="00841616" w:rsidP="00841616">
      <w:pPr>
        <w:jc w:val="center"/>
        <w:rPr>
          <w:b/>
        </w:rPr>
      </w:pPr>
    </w:p>
    <w:p w14:paraId="10E0B39A" w14:textId="77777777" w:rsidR="00841616" w:rsidRDefault="00841616" w:rsidP="00841616">
      <w:pPr>
        <w:jc w:val="center"/>
        <w:rPr>
          <w:b/>
        </w:rPr>
      </w:pPr>
    </w:p>
    <w:p w14:paraId="1756CECC" w14:textId="77777777" w:rsidR="00841616" w:rsidRDefault="00841616" w:rsidP="00841616">
      <w:pPr>
        <w:jc w:val="center"/>
        <w:rPr>
          <w:b/>
        </w:rPr>
      </w:pPr>
    </w:p>
    <w:p w14:paraId="78483642" w14:textId="77777777" w:rsidR="00841616" w:rsidRDefault="00841616" w:rsidP="00841616">
      <w:pPr>
        <w:jc w:val="center"/>
        <w:rPr>
          <w:b/>
        </w:rPr>
      </w:pPr>
    </w:p>
    <w:p w14:paraId="05566D21" w14:textId="77777777" w:rsidR="00841616" w:rsidRDefault="00841616" w:rsidP="00841616">
      <w:pPr>
        <w:jc w:val="center"/>
        <w:rPr>
          <w:b/>
        </w:rPr>
      </w:pPr>
    </w:p>
    <w:p w14:paraId="5FA534DF" w14:textId="77777777" w:rsidR="00841616" w:rsidRDefault="00841616" w:rsidP="00841616">
      <w:pPr>
        <w:jc w:val="center"/>
        <w:rPr>
          <w:b/>
        </w:rPr>
      </w:pPr>
    </w:p>
    <w:p w14:paraId="5FEA3D74" w14:textId="77777777" w:rsidR="00841616" w:rsidRPr="00A93E46" w:rsidRDefault="008B159B" w:rsidP="00841616">
      <w:pPr>
        <w:jc w:val="center"/>
        <w:rPr>
          <w:b/>
          <w:caps/>
        </w:rPr>
      </w:pPr>
      <w:r>
        <w:rPr>
          <w:b/>
          <w:caps/>
        </w:rPr>
        <w:t>UNIHELPER</w:t>
      </w:r>
    </w:p>
    <w:p w14:paraId="3844814E" w14:textId="77777777" w:rsidR="00841616" w:rsidRDefault="00841616" w:rsidP="00841616">
      <w:pPr>
        <w:jc w:val="center"/>
        <w:rPr>
          <w:b/>
        </w:rPr>
      </w:pPr>
    </w:p>
    <w:p w14:paraId="372151F9" w14:textId="77777777" w:rsidR="00841616" w:rsidRDefault="00841616" w:rsidP="00841616">
      <w:pPr>
        <w:jc w:val="center"/>
        <w:rPr>
          <w:b/>
        </w:rPr>
      </w:pPr>
    </w:p>
    <w:p w14:paraId="14527F9F" w14:textId="77777777" w:rsidR="00841616" w:rsidRDefault="00841616" w:rsidP="00841616">
      <w:pPr>
        <w:jc w:val="center"/>
        <w:rPr>
          <w:b/>
        </w:rPr>
      </w:pPr>
    </w:p>
    <w:p w14:paraId="3BF6B926" w14:textId="77777777" w:rsidR="00841616" w:rsidRDefault="00841616" w:rsidP="00841616">
      <w:pPr>
        <w:jc w:val="center"/>
        <w:rPr>
          <w:b/>
        </w:rPr>
      </w:pPr>
    </w:p>
    <w:p w14:paraId="0329BE1A" w14:textId="77777777" w:rsidR="00841616" w:rsidRDefault="00841616" w:rsidP="00841616">
      <w:pPr>
        <w:jc w:val="center"/>
        <w:rPr>
          <w:b/>
        </w:rPr>
      </w:pPr>
    </w:p>
    <w:p w14:paraId="736E9002" w14:textId="77777777" w:rsidR="00841616" w:rsidRDefault="00841616" w:rsidP="00841616">
      <w:pPr>
        <w:jc w:val="center"/>
        <w:rPr>
          <w:b/>
        </w:rPr>
      </w:pPr>
    </w:p>
    <w:p w14:paraId="73978F24" w14:textId="77777777" w:rsidR="00841616" w:rsidRDefault="00841616" w:rsidP="00841616">
      <w:pPr>
        <w:jc w:val="center"/>
        <w:rPr>
          <w:b/>
        </w:rPr>
      </w:pPr>
    </w:p>
    <w:p w14:paraId="185B56EF" w14:textId="77777777" w:rsidR="00841616" w:rsidRDefault="00841616" w:rsidP="00841616">
      <w:pPr>
        <w:jc w:val="center"/>
        <w:rPr>
          <w:b/>
        </w:rPr>
      </w:pPr>
    </w:p>
    <w:p w14:paraId="0322D63C" w14:textId="77777777" w:rsidR="00841616" w:rsidRDefault="00841616" w:rsidP="00841616">
      <w:pPr>
        <w:jc w:val="center"/>
        <w:rPr>
          <w:b/>
        </w:rPr>
      </w:pPr>
    </w:p>
    <w:p w14:paraId="6A81733E" w14:textId="77777777" w:rsidR="00841616" w:rsidRDefault="00841616" w:rsidP="00841616">
      <w:pPr>
        <w:jc w:val="center"/>
        <w:rPr>
          <w:b/>
        </w:rPr>
      </w:pPr>
    </w:p>
    <w:p w14:paraId="032EFB41" w14:textId="77777777" w:rsidR="00841616" w:rsidRDefault="00841616" w:rsidP="00841616">
      <w:pPr>
        <w:jc w:val="center"/>
        <w:rPr>
          <w:b/>
        </w:rPr>
      </w:pPr>
    </w:p>
    <w:p w14:paraId="3C699C0B" w14:textId="77777777" w:rsidR="00841616" w:rsidRDefault="00841616" w:rsidP="00841616">
      <w:pPr>
        <w:jc w:val="center"/>
        <w:rPr>
          <w:b/>
        </w:rPr>
      </w:pPr>
    </w:p>
    <w:p w14:paraId="3A942B04" w14:textId="77777777" w:rsidR="00841616" w:rsidRDefault="00841616" w:rsidP="00841616">
      <w:pPr>
        <w:jc w:val="center"/>
        <w:rPr>
          <w:b/>
        </w:rPr>
      </w:pPr>
    </w:p>
    <w:p w14:paraId="6142FAD6" w14:textId="77777777" w:rsidR="00841616" w:rsidRDefault="00841616" w:rsidP="00841616">
      <w:pPr>
        <w:jc w:val="center"/>
        <w:rPr>
          <w:b/>
        </w:rPr>
      </w:pPr>
    </w:p>
    <w:p w14:paraId="619DE165" w14:textId="77777777" w:rsidR="00841616" w:rsidRDefault="00841616" w:rsidP="00841616">
      <w:pPr>
        <w:jc w:val="center"/>
        <w:rPr>
          <w:b/>
        </w:rPr>
      </w:pPr>
    </w:p>
    <w:p w14:paraId="00DCD0FD" w14:textId="77777777" w:rsidR="00841616" w:rsidRDefault="00841616" w:rsidP="00841616">
      <w:pPr>
        <w:jc w:val="center"/>
        <w:rPr>
          <w:b/>
        </w:rPr>
      </w:pPr>
    </w:p>
    <w:p w14:paraId="324A1F9A" w14:textId="77777777" w:rsidR="00841616" w:rsidRDefault="00841616" w:rsidP="00841616">
      <w:pPr>
        <w:jc w:val="center"/>
        <w:rPr>
          <w:b/>
        </w:rPr>
      </w:pPr>
    </w:p>
    <w:p w14:paraId="60AB186F" w14:textId="77777777" w:rsidR="00841616" w:rsidRDefault="00841616" w:rsidP="00841616">
      <w:pPr>
        <w:jc w:val="center"/>
        <w:rPr>
          <w:b/>
        </w:rPr>
      </w:pPr>
    </w:p>
    <w:p w14:paraId="1ED5363A" w14:textId="77777777" w:rsidR="00841616" w:rsidRDefault="00841616" w:rsidP="008B159B">
      <w:pPr>
        <w:rPr>
          <w:b/>
        </w:rPr>
      </w:pPr>
    </w:p>
    <w:p w14:paraId="748E0D68" w14:textId="77777777" w:rsidR="00841616" w:rsidRDefault="00841616" w:rsidP="00841616">
      <w:pPr>
        <w:jc w:val="center"/>
        <w:rPr>
          <w:b/>
        </w:rPr>
      </w:pPr>
    </w:p>
    <w:p w14:paraId="08A553C8" w14:textId="77777777" w:rsidR="00841616" w:rsidRDefault="00841616" w:rsidP="00841616">
      <w:pPr>
        <w:jc w:val="center"/>
        <w:rPr>
          <w:b/>
        </w:rPr>
      </w:pPr>
    </w:p>
    <w:p w14:paraId="498BE304" w14:textId="77777777" w:rsidR="00841616" w:rsidRDefault="00841616" w:rsidP="00841616">
      <w:pPr>
        <w:jc w:val="center"/>
        <w:rPr>
          <w:b/>
        </w:rPr>
      </w:pPr>
    </w:p>
    <w:p w14:paraId="1690F59C" w14:textId="77777777" w:rsidR="00841616" w:rsidRDefault="00841616" w:rsidP="00841616">
      <w:pPr>
        <w:jc w:val="center"/>
        <w:rPr>
          <w:b/>
        </w:rPr>
      </w:pPr>
    </w:p>
    <w:p w14:paraId="522B1D64" w14:textId="77777777" w:rsidR="00841616" w:rsidRDefault="00841616" w:rsidP="00841616">
      <w:pPr>
        <w:jc w:val="center"/>
        <w:rPr>
          <w:b/>
        </w:rPr>
      </w:pPr>
    </w:p>
    <w:p w14:paraId="5B135640" w14:textId="77777777" w:rsidR="00841616" w:rsidRDefault="00841616" w:rsidP="00841616">
      <w:pPr>
        <w:jc w:val="center"/>
        <w:rPr>
          <w:b/>
        </w:rPr>
      </w:pPr>
    </w:p>
    <w:p w14:paraId="0FE0B5B0" w14:textId="77777777" w:rsidR="00841616" w:rsidRDefault="00841616" w:rsidP="00841616">
      <w:pPr>
        <w:jc w:val="center"/>
        <w:rPr>
          <w:b/>
        </w:rPr>
      </w:pPr>
      <w:r>
        <w:rPr>
          <w:b/>
        </w:rPr>
        <w:t>Sorocaba/SP</w:t>
      </w:r>
    </w:p>
    <w:p w14:paraId="3AA6CBA6" w14:textId="77777777" w:rsidR="003739FE" w:rsidRDefault="008B159B" w:rsidP="001B411B">
      <w:pPr>
        <w:jc w:val="center"/>
        <w:sectPr w:rsidR="003739FE" w:rsidSect="0072676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t>2022</w:t>
      </w:r>
    </w:p>
    <w:p w14:paraId="2BDF6750" w14:textId="77777777" w:rsidR="008B159B" w:rsidRDefault="008B159B" w:rsidP="008B159B">
      <w:pPr>
        <w:rPr>
          <w:b/>
        </w:rPr>
      </w:pPr>
    </w:p>
    <w:p w14:paraId="348B30E5" w14:textId="77777777" w:rsidR="008B159B" w:rsidRDefault="008B159B" w:rsidP="008B159B">
      <w:pPr>
        <w:jc w:val="center"/>
        <w:rPr>
          <w:b/>
        </w:rPr>
      </w:pPr>
      <w:r>
        <w:rPr>
          <w:b/>
        </w:rPr>
        <w:t>Alex Felix André Junior</w:t>
      </w:r>
      <w:r>
        <w:rPr>
          <w:b/>
        </w:rPr>
        <w:br/>
        <w:t>Danilo Alves Barreto</w:t>
      </w:r>
    </w:p>
    <w:p w14:paraId="4CBBF110" w14:textId="77777777" w:rsidR="00100F19" w:rsidRDefault="00100F19" w:rsidP="00841616">
      <w:pPr>
        <w:jc w:val="center"/>
        <w:rPr>
          <w:b/>
        </w:rPr>
      </w:pPr>
    </w:p>
    <w:p w14:paraId="611BDF15" w14:textId="77777777" w:rsidR="00841616" w:rsidRDefault="00841616" w:rsidP="00841616">
      <w:pPr>
        <w:jc w:val="center"/>
        <w:rPr>
          <w:b/>
        </w:rPr>
      </w:pPr>
    </w:p>
    <w:p w14:paraId="054A1488" w14:textId="77777777" w:rsidR="00841616" w:rsidRDefault="00841616" w:rsidP="00841616">
      <w:pPr>
        <w:jc w:val="center"/>
        <w:rPr>
          <w:b/>
        </w:rPr>
      </w:pPr>
    </w:p>
    <w:p w14:paraId="0602481A" w14:textId="77777777" w:rsidR="00841616" w:rsidRDefault="00841616" w:rsidP="00841616">
      <w:pPr>
        <w:jc w:val="center"/>
        <w:rPr>
          <w:b/>
        </w:rPr>
      </w:pPr>
    </w:p>
    <w:p w14:paraId="2094C4BF" w14:textId="77777777" w:rsidR="00841616" w:rsidRDefault="00841616" w:rsidP="00841616">
      <w:pPr>
        <w:jc w:val="center"/>
        <w:rPr>
          <w:b/>
        </w:rPr>
      </w:pPr>
    </w:p>
    <w:p w14:paraId="064C88D0" w14:textId="77777777" w:rsidR="00841616" w:rsidRDefault="00841616" w:rsidP="00841616">
      <w:pPr>
        <w:jc w:val="center"/>
        <w:rPr>
          <w:b/>
        </w:rPr>
      </w:pPr>
    </w:p>
    <w:p w14:paraId="41295A98" w14:textId="77777777" w:rsidR="00841616" w:rsidRDefault="00841616" w:rsidP="00841616">
      <w:pPr>
        <w:jc w:val="center"/>
        <w:rPr>
          <w:b/>
        </w:rPr>
      </w:pPr>
    </w:p>
    <w:p w14:paraId="6A855A8C" w14:textId="77777777" w:rsidR="001B411B" w:rsidRPr="00A93E46" w:rsidRDefault="008B159B" w:rsidP="001B411B">
      <w:pPr>
        <w:jc w:val="center"/>
        <w:rPr>
          <w:b/>
          <w:caps/>
        </w:rPr>
      </w:pPr>
      <w:r>
        <w:rPr>
          <w:b/>
          <w:caps/>
        </w:rPr>
        <w:t>unihelper</w:t>
      </w:r>
    </w:p>
    <w:p w14:paraId="18EFAB31" w14:textId="77777777" w:rsidR="00841616" w:rsidRDefault="00841616" w:rsidP="00841616">
      <w:pPr>
        <w:jc w:val="center"/>
        <w:rPr>
          <w:b/>
        </w:rPr>
      </w:pPr>
    </w:p>
    <w:p w14:paraId="3D8733B8" w14:textId="77777777" w:rsidR="00841616" w:rsidRDefault="00841616" w:rsidP="00841616">
      <w:pPr>
        <w:jc w:val="center"/>
        <w:rPr>
          <w:b/>
        </w:rPr>
      </w:pPr>
    </w:p>
    <w:p w14:paraId="06D7E72C" w14:textId="77777777" w:rsidR="00841616" w:rsidRDefault="00841616" w:rsidP="00841616">
      <w:pPr>
        <w:jc w:val="center"/>
        <w:rPr>
          <w:b/>
        </w:rPr>
      </w:pPr>
    </w:p>
    <w:p w14:paraId="23CC47D8" w14:textId="77777777" w:rsidR="00841616" w:rsidRDefault="00841616" w:rsidP="00841616">
      <w:pPr>
        <w:jc w:val="center"/>
        <w:rPr>
          <w:b/>
        </w:rPr>
      </w:pPr>
    </w:p>
    <w:p w14:paraId="6EED0088" w14:textId="77777777" w:rsidR="00841616" w:rsidRDefault="00841616" w:rsidP="00841616">
      <w:pPr>
        <w:jc w:val="center"/>
        <w:rPr>
          <w:b/>
        </w:rPr>
      </w:pPr>
    </w:p>
    <w:p w14:paraId="153A6429" w14:textId="77777777" w:rsidR="00841616" w:rsidRDefault="00841616" w:rsidP="00841616">
      <w:pPr>
        <w:jc w:val="center"/>
        <w:rPr>
          <w:b/>
        </w:rPr>
      </w:pPr>
    </w:p>
    <w:p w14:paraId="7C212B05" w14:textId="77777777" w:rsidR="00D25CF8" w:rsidRPr="008B159B" w:rsidRDefault="008B159B" w:rsidP="00841616">
      <w:pPr>
        <w:ind w:left="4536"/>
        <w:jc w:val="both"/>
        <w:rPr>
          <w:rFonts w:cs="Arial"/>
          <w:color w:val="000000"/>
          <w:szCs w:val="21"/>
          <w:shd w:val="clear" w:color="auto" w:fill="FFFFFF"/>
        </w:rPr>
      </w:pPr>
      <w:r w:rsidRPr="002E1B27">
        <w:rPr>
          <w:rFonts w:cs="Arial"/>
          <w:color w:val="000000"/>
          <w:szCs w:val="21"/>
          <w:shd w:val="clear" w:color="auto" w:fill="FFFFFF"/>
        </w:rPr>
        <w:t>Trabalho desenvolvido pelos alunos do curso de Análise e Desenvolvimento de Sistemas, no 2º semestre para a disciplina de Prototipagem e Metodologia de Desenvolvimento de Software.</w:t>
      </w:r>
    </w:p>
    <w:p w14:paraId="1F7C4C84" w14:textId="77777777" w:rsidR="00D25CF8" w:rsidRDefault="00D25CF8" w:rsidP="00841616">
      <w:pPr>
        <w:ind w:left="4536"/>
        <w:jc w:val="both"/>
        <w:rPr>
          <w:rFonts w:cs="Arial"/>
          <w:color w:val="000000"/>
          <w:szCs w:val="21"/>
          <w:shd w:val="clear" w:color="auto" w:fill="FFFFFF"/>
        </w:rPr>
      </w:pPr>
    </w:p>
    <w:p w14:paraId="7E90146E" w14:textId="38DB4C18" w:rsidR="00841616" w:rsidRPr="00D25CF8" w:rsidRDefault="00D25CF8" w:rsidP="00841616">
      <w:pPr>
        <w:ind w:left="4536"/>
        <w:jc w:val="both"/>
      </w:pPr>
      <w:r>
        <w:rPr>
          <w:rFonts w:cs="Arial"/>
          <w:color w:val="000000"/>
          <w:szCs w:val="21"/>
          <w:shd w:val="clear" w:color="auto" w:fill="FFFFFF"/>
        </w:rPr>
        <w:t>Orientador</w:t>
      </w:r>
      <w:r w:rsidR="008B159B">
        <w:rPr>
          <w:rFonts w:cs="Arial"/>
          <w:color w:val="000000"/>
          <w:szCs w:val="21"/>
          <w:shd w:val="clear" w:color="auto" w:fill="FFFFFF"/>
        </w:rPr>
        <w:t xml:space="preserve">: </w:t>
      </w:r>
    </w:p>
    <w:p w14:paraId="786CADCD" w14:textId="77777777" w:rsidR="00D25CF8" w:rsidRDefault="00D25CF8" w:rsidP="00D25CF8">
      <w:pPr>
        <w:jc w:val="center"/>
        <w:rPr>
          <w:b/>
        </w:rPr>
      </w:pPr>
    </w:p>
    <w:p w14:paraId="7C549CC3" w14:textId="77777777" w:rsidR="00D25CF8" w:rsidRDefault="00D25CF8" w:rsidP="00D25CF8">
      <w:pPr>
        <w:jc w:val="center"/>
        <w:rPr>
          <w:b/>
        </w:rPr>
      </w:pPr>
    </w:p>
    <w:p w14:paraId="550ED874" w14:textId="77777777" w:rsidR="00D25CF8" w:rsidRDefault="00D25CF8" w:rsidP="00D25CF8">
      <w:pPr>
        <w:jc w:val="center"/>
        <w:rPr>
          <w:b/>
        </w:rPr>
      </w:pPr>
    </w:p>
    <w:p w14:paraId="3592BE78" w14:textId="77777777" w:rsidR="00D25CF8" w:rsidRDefault="00D25CF8" w:rsidP="00D25CF8">
      <w:pPr>
        <w:jc w:val="center"/>
        <w:rPr>
          <w:b/>
        </w:rPr>
      </w:pPr>
    </w:p>
    <w:p w14:paraId="59A1E3C0" w14:textId="77777777" w:rsidR="00D25CF8" w:rsidRDefault="00D25CF8" w:rsidP="00D25CF8">
      <w:pPr>
        <w:jc w:val="center"/>
        <w:rPr>
          <w:b/>
        </w:rPr>
      </w:pPr>
    </w:p>
    <w:p w14:paraId="32AB14A4" w14:textId="77777777" w:rsidR="00D25CF8" w:rsidRDefault="00D25CF8" w:rsidP="00D25CF8">
      <w:pPr>
        <w:jc w:val="center"/>
        <w:rPr>
          <w:b/>
        </w:rPr>
      </w:pPr>
    </w:p>
    <w:p w14:paraId="6843B3E3" w14:textId="77777777" w:rsidR="00D25CF8" w:rsidRDefault="00D25CF8" w:rsidP="00D25CF8">
      <w:pPr>
        <w:jc w:val="center"/>
        <w:rPr>
          <w:b/>
        </w:rPr>
      </w:pPr>
    </w:p>
    <w:p w14:paraId="08590347" w14:textId="77777777" w:rsidR="00D25CF8" w:rsidRDefault="00D25CF8" w:rsidP="00D25CF8">
      <w:pPr>
        <w:jc w:val="center"/>
        <w:rPr>
          <w:b/>
        </w:rPr>
      </w:pPr>
    </w:p>
    <w:p w14:paraId="59DF7F47" w14:textId="77777777" w:rsidR="00D25CF8" w:rsidRDefault="00D25CF8" w:rsidP="00D25CF8">
      <w:pPr>
        <w:jc w:val="center"/>
        <w:rPr>
          <w:b/>
        </w:rPr>
      </w:pPr>
    </w:p>
    <w:p w14:paraId="6E22A161" w14:textId="77777777" w:rsidR="00D25CF8" w:rsidRDefault="00D25CF8" w:rsidP="00D25CF8">
      <w:pPr>
        <w:jc w:val="center"/>
        <w:rPr>
          <w:b/>
        </w:rPr>
      </w:pPr>
    </w:p>
    <w:p w14:paraId="4195F73B" w14:textId="77777777" w:rsidR="00D25CF8" w:rsidRDefault="00D25CF8" w:rsidP="00D25CF8">
      <w:pPr>
        <w:jc w:val="center"/>
        <w:rPr>
          <w:b/>
        </w:rPr>
      </w:pPr>
    </w:p>
    <w:p w14:paraId="313A68FA" w14:textId="77777777" w:rsidR="00D25CF8" w:rsidRDefault="00D25CF8" w:rsidP="00D25CF8">
      <w:pPr>
        <w:jc w:val="center"/>
        <w:rPr>
          <w:b/>
        </w:rPr>
      </w:pPr>
    </w:p>
    <w:p w14:paraId="28DA10CB" w14:textId="77777777" w:rsidR="00D25CF8" w:rsidRDefault="00D25CF8" w:rsidP="00D25CF8">
      <w:pPr>
        <w:jc w:val="center"/>
        <w:rPr>
          <w:b/>
        </w:rPr>
      </w:pPr>
    </w:p>
    <w:p w14:paraId="50C30AA5" w14:textId="77777777" w:rsidR="00D25CF8" w:rsidRDefault="00D25CF8" w:rsidP="00D25CF8">
      <w:pPr>
        <w:jc w:val="center"/>
        <w:rPr>
          <w:b/>
        </w:rPr>
      </w:pPr>
    </w:p>
    <w:p w14:paraId="657C400B" w14:textId="77777777" w:rsidR="00D25CF8" w:rsidRDefault="00D25CF8" w:rsidP="00D25CF8">
      <w:pPr>
        <w:jc w:val="center"/>
        <w:rPr>
          <w:b/>
        </w:rPr>
      </w:pPr>
    </w:p>
    <w:p w14:paraId="6AB1D99C" w14:textId="77777777" w:rsidR="00D25CF8" w:rsidRDefault="00D25CF8" w:rsidP="00D25CF8">
      <w:pPr>
        <w:jc w:val="center"/>
        <w:rPr>
          <w:b/>
        </w:rPr>
      </w:pPr>
    </w:p>
    <w:p w14:paraId="43F619ED" w14:textId="77777777" w:rsidR="00D25CF8" w:rsidRDefault="00D25CF8" w:rsidP="00D25CF8">
      <w:pPr>
        <w:jc w:val="center"/>
        <w:rPr>
          <w:b/>
        </w:rPr>
      </w:pPr>
    </w:p>
    <w:p w14:paraId="534D7449" w14:textId="77777777" w:rsidR="00D25CF8" w:rsidRDefault="00D25CF8" w:rsidP="00D25CF8">
      <w:pPr>
        <w:jc w:val="center"/>
        <w:rPr>
          <w:b/>
        </w:rPr>
      </w:pPr>
    </w:p>
    <w:p w14:paraId="5D72F088" w14:textId="77777777" w:rsidR="00D25CF8" w:rsidRDefault="00D25CF8" w:rsidP="00D25CF8">
      <w:pPr>
        <w:jc w:val="center"/>
        <w:rPr>
          <w:b/>
        </w:rPr>
      </w:pPr>
    </w:p>
    <w:p w14:paraId="1D826D58" w14:textId="77777777" w:rsidR="00D25CF8" w:rsidRDefault="00D25CF8" w:rsidP="00D25CF8">
      <w:pPr>
        <w:jc w:val="center"/>
        <w:rPr>
          <w:b/>
        </w:rPr>
      </w:pPr>
    </w:p>
    <w:p w14:paraId="2FA99DF0" w14:textId="77777777" w:rsidR="00D25CF8" w:rsidRDefault="00D25CF8" w:rsidP="00D25CF8">
      <w:pPr>
        <w:jc w:val="center"/>
        <w:rPr>
          <w:b/>
        </w:rPr>
      </w:pPr>
    </w:p>
    <w:p w14:paraId="191CD948" w14:textId="77777777" w:rsidR="00D25CF8" w:rsidRDefault="00D25CF8" w:rsidP="00D25CF8">
      <w:pPr>
        <w:jc w:val="center"/>
        <w:rPr>
          <w:b/>
        </w:rPr>
      </w:pPr>
    </w:p>
    <w:p w14:paraId="02C85183" w14:textId="77777777" w:rsidR="008B159B" w:rsidRDefault="00D25CF8" w:rsidP="008B159B">
      <w:pPr>
        <w:jc w:val="center"/>
        <w:rPr>
          <w:b/>
        </w:rPr>
      </w:pPr>
      <w:r>
        <w:rPr>
          <w:b/>
        </w:rPr>
        <w:t>Sorocaba/SP</w:t>
      </w:r>
    </w:p>
    <w:p w14:paraId="59EBC476" w14:textId="77777777" w:rsidR="003739FE" w:rsidRPr="008B159B" w:rsidRDefault="008B159B" w:rsidP="008B159B">
      <w:pPr>
        <w:jc w:val="center"/>
        <w:rPr>
          <w:b/>
        </w:rPr>
      </w:pPr>
      <w:r>
        <w:rPr>
          <w:b/>
        </w:rPr>
        <w:t>2022</w:t>
      </w:r>
    </w:p>
    <w:p w14:paraId="44DCD3B6" w14:textId="77777777" w:rsidR="003739FE" w:rsidRPr="006925AD" w:rsidRDefault="003739FE" w:rsidP="006925AD">
      <w:pPr>
        <w:jc w:val="center"/>
        <w:rPr>
          <w:b/>
        </w:rPr>
      </w:pPr>
      <w:r w:rsidRPr="006925AD">
        <w:rPr>
          <w:b/>
        </w:rPr>
        <w:t>RESUMO</w:t>
      </w:r>
    </w:p>
    <w:p w14:paraId="66B2CCB9" w14:textId="77777777" w:rsidR="003739FE" w:rsidRDefault="003739FE" w:rsidP="00EF2BF1"/>
    <w:p w14:paraId="7464CCB7" w14:textId="77777777" w:rsidR="008B159B" w:rsidRPr="008B159B" w:rsidRDefault="008B159B" w:rsidP="006925AD">
      <w:pPr>
        <w:pStyle w:val="ResumoAbstract"/>
        <w:ind w:firstLine="0"/>
      </w:pPr>
      <w:r w:rsidRPr="002E1B27">
        <w:lastRenderedPageBreak/>
        <w:tab/>
        <w:t xml:space="preserve">Este trabalho foi </w:t>
      </w:r>
      <w:r w:rsidRPr="00C170BC">
        <w:t>desenvolvido</w:t>
      </w:r>
      <w:r w:rsidRPr="002E1B27">
        <w:t xml:space="preserve"> com o principal objetivo de criar um aplicativo que pudesse auxiliar </w:t>
      </w:r>
      <w:r>
        <w:t>estudantes, em maior parte estudantes universitários, a organizar seus estudos e unificar a plataforma de trabalho dentro da universidade. Foi utilizada como fundamentação deste trabalho uma pesquisa com estudantes universitários e também a vivência pessoal dos integrantes do grupo. Foram coletados dados que nos auxiliaram a desenvolver o projeto baseando-nos nas necessidades atuais de estudantes universitários por meio de um formulário online</w:t>
      </w:r>
      <w:r w:rsidR="00252915">
        <w:t xml:space="preserve">. Feita a análise dos dados obtidos, através de gráficos gerados pela plataforma de pesquisa que utilizamos, foram definidas as funcionalidades e requisitos que serão utilizados na elaboração de nosso projeto, visando auxiliar os estudantes universitários dentro da </w:t>
      </w:r>
      <w:proofErr w:type="spellStart"/>
      <w:r w:rsidR="00252915">
        <w:t>Uniso</w:t>
      </w:r>
      <w:proofErr w:type="spellEnd"/>
      <w:r w:rsidR="00252915">
        <w:t xml:space="preserve"> e também dentro de outras universidades.</w:t>
      </w:r>
    </w:p>
    <w:p w14:paraId="5A0E7DD1" w14:textId="77777777" w:rsidR="006925AD" w:rsidRDefault="006925AD" w:rsidP="006925AD">
      <w:pPr>
        <w:pStyle w:val="ResumoAbstract"/>
        <w:ind w:firstLine="0"/>
      </w:pPr>
      <w:r w:rsidRPr="00606A53">
        <w:rPr>
          <w:b/>
        </w:rPr>
        <w:t>Palavras-chave:</w:t>
      </w:r>
      <w:r>
        <w:t xml:space="preserve"> </w:t>
      </w:r>
      <w:r w:rsidR="00252915">
        <w:t>Universidade</w:t>
      </w:r>
      <w:r w:rsidR="00606A53">
        <w:t xml:space="preserve">. </w:t>
      </w:r>
      <w:r w:rsidR="00252915">
        <w:t>Estudos</w:t>
      </w:r>
      <w:r w:rsidR="00606A53">
        <w:t xml:space="preserve">. </w:t>
      </w:r>
      <w:r w:rsidR="00252915">
        <w:t>Organização</w:t>
      </w:r>
      <w:r w:rsidR="00606A53">
        <w:t xml:space="preserve">. </w:t>
      </w:r>
    </w:p>
    <w:p w14:paraId="78FDA625" w14:textId="77777777" w:rsidR="003739FE" w:rsidRDefault="003739FE" w:rsidP="00252915">
      <w:pPr>
        <w:spacing w:after="200" w:line="276" w:lineRule="auto"/>
      </w:pPr>
    </w:p>
    <w:p w14:paraId="35DBD6DF" w14:textId="77777777" w:rsidR="003739FE" w:rsidRDefault="003739FE">
      <w:pPr>
        <w:spacing w:after="200" w:line="276" w:lineRule="auto"/>
      </w:pPr>
      <w:r>
        <w:br w:type="page"/>
      </w:r>
    </w:p>
    <w:p w14:paraId="4DCF058C" w14:textId="77777777" w:rsidR="004B1F13" w:rsidRPr="004B1F13" w:rsidRDefault="004B1F13" w:rsidP="004B1F13">
      <w:pPr>
        <w:jc w:val="center"/>
        <w:rPr>
          <w:b/>
        </w:rPr>
      </w:pPr>
      <w:r w:rsidRPr="004B1F13">
        <w:rPr>
          <w:b/>
        </w:rPr>
        <w:lastRenderedPageBreak/>
        <w:t>LISTA</w:t>
      </w:r>
      <w:r>
        <w:rPr>
          <w:b/>
        </w:rPr>
        <w:t xml:space="preserve"> DE </w:t>
      </w:r>
      <w:r w:rsidR="008B436A">
        <w:rPr>
          <w:b/>
        </w:rPr>
        <w:t>ILUSTRAÇÕES</w:t>
      </w:r>
    </w:p>
    <w:p w14:paraId="1A14B237" w14:textId="77777777" w:rsidR="004B1F13" w:rsidRDefault="004B1F13" w:rsidP="004B1F13"/>
    <w:p w14:paraId="2705A01B" w14:textId="77777777" w:rsidR="004B1F13" w:rsidRDefault="004B1F13" w:rsidP="004B1F13"/>
    <w:p w14:paraId="1DDBE129" w14:textId="77777777" w:rsidR="002C7607" w:rsidRDefault="004B1F13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04372485" w:history="1">
        <w:r w:rsidR="002C7607" w:rsidRPr="00817BDB">
          <w:rPr>
            <w:rStyle w:val="Hyperlink"/>
            <w:noProof/>
          </w:rPr>
          <w:t>Figura 1 - Gráfico de porcentagem de estudantes universitários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_Toc104372485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7</w:t>
        </w:r>
        <w:r w:rsidR="002C7607">
          <w:rPr>
            <w:noProof/>
            <w:webHidden/>
          </w:rPr>
          <w:fldChar w:fldCharType="end"/>
        </w:r>
      </w:hyperlink>
    </w:p>
    <w:p w14:paraId="1759A1F6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86" w:history="1">
        <w:r w:rsidR="002C7607" w:rsidRPr="00817BDB">
          <w:rPr>
            <w:rStyle w:val="Hyperlink"/>
            <w:noProof/>
          </w:rPr>
          <w:t>Figura 2 - Gráfico de cursos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_Toc104372486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7</w:t>
        </w:r>
        <w:r w:rsidR="002C7607">
          <w:rPr>
            <w:noProof/>
            <w:webHidden/>
          </w:rPr>
          <w:fldChar w:fldCharType="end"/>
        </w:r>
      </w:hyperlink>
    </w:p>
    <w:p w14:paraId="64A71974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87" w:history="1">
        <w:r w:rsidR="002C7607" w:rsidRPr="00817BDB">
          <w:rPr>
            <w:rStyle w:val="Hyperlink"/>
            <w:noProof/>
          </w:rPr>
          <w:t>Figura 3 - Gráfico com instituições de ensino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_Toc104372487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8</w:t>
        </w:r>
        <w:r w:rsidR="002C7607">
          <w:rPr>
            <w:noProof/>
            <w:webHidden/>
          </w:rPr>
          <w:fldChar w:fldCharType="end"/>
        </w:r>
      </w:hyperlink>
    </w:p>
    <w:p w14:paraId="79887518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88" w:history="1">
        <w:r w:rsidR="002C7607" w:rsidRPr="00817BDB">
          <w:rPr>
            <w:rStyle w:val="Hyperlink"/>
            <w:noProof/>
          </w:rPr>
          <w:t>Figura 4 - Gráfico com a faixa etária dos participantes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_Toc104372488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8</w:t>
        </w:r>
        <w:r w:rsidR="002C7607">
          <w:rPr>
            <w:noProof/>
            <w:webHidden/>
          </w:rPr>
          <w:fldChar w:fldCharType="end"/>
        </w:r>
      </w:hyperlink>
    </w:p>
    <w:p w14:paraId="03010086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89" w:history="1">
        <w:r w:rsidR="002C7607" w:rsidRPr="00817BDB">
          <w:rPr>
            <w:rStyle w:val="Hyperlink"/>
            <w:noProof/>
          </w:rPr>
          <w:t>Figura 5 - Gráfico Escala de Organização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_Toc104372489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9</w:t>
        </w:r>
        <w:r w:rsidR="002C7607">
          <w:rPr>
            <w:noProof/>
            <w:webHidden/>
          </w:rPr>
          <w:fldChar w:fldCharType="end"/>
        </w:r>
      </w:hyperlink>
    </w:p>
    <w:p w14:paraId="587DD03F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90" w:history="1">
        <w:r w:rsidR="002C7607" w:rsidRPr="00817BDB">
          <w:rPr>
            <w:rStyle w:val="Hyperlink"/>
            <w:noProof/>
          </w:rPr>
          <w:t>Figura 6 - Gráfico Dispositivos utilizados para estudar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_Toc104372490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9</w:t>
        </w:r>
        <w:r w:rsidR="002C7607">
          <w:rPr>
            <w:noProof/>
            <w:webHidden/>
          </w:rPr>
          <w:fldChar w:fldCharType="end"/>
        </w:r>
      </w:hyperlink>
    </w:p>
    <w:p w14:paraId="6DAAEA3C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91" w:history="1">
        <w:r w:rsidR="002C7607" w:rsidRPr="00817BDB">
          <w:rPr>
            <w:rStyle w:val="Hyperlink"/>
            <w:noProof/>
          </w:rPr>
          <w:t>Figura 7 - Estrutura Analítica do Projeto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_Toc104372491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15</w:t>
        </w:r>
        <w:r w:rsidR="002C7607">
          <w:rPr>
            <w:noProof/>
            <w:webHidden/>
          </w:rPr>
          <w:fldChar w:fldCharType="end"/>
        </w:r>
      </w:hyperlink>
    </w:p>
    <w:p w14:paraId="50E8FF79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92" w:history="1">
        <w:r w:rsidR="002C7607" w:rsidRPr="00817BDB">
          <w:rPr>
            <w:rStyle w:val="Hyperlink"/>
            <w:noProof/>
          </w:rPr>
          <w:t>Figura 8 - Tela de Login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_Toc104372492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18</w:t>
        </w:r>
        <w:r w:rsidR="002C7607">
          <w:rPr>
            <w:noProof/>
            <w:webHidden/>
          </w:rPr>
          <w:fldChar w:fldCharType="end"/>
        </w:r>
      </w:hyperlink>
    </w:p>
    <w:p w14:paraId="159DB294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93" w:history="1">
        <w:r w:rsidR="002C7607" w:rsidRPr="00817BDB">
          <w:rPr>
            <w:rStyle w:val="Hyperlink"/>
            <w:noProof/>
          </w:rPr>
          <w:t>Figura 9 - Tela de cadastro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_Toc104372493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19</w:t>
        </w:r>
        <w:r w:rsidR="002C7607">
          <w:rPr>
            <w:noProof/>
            <w:webHidden/>
          </w:rPr>
          <w:fldChar w:fldCharType="end"/>
        </w:r>
      </w:hyperlink>
    </w:p>
    <w:p w14:paraId="5DD8A7A3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94" w:history="1">
        <w:r w:rsidR="002C7607" w:rsidRPr="00817BDB">
          <w:rPr>
            <w:rStyle w:val="Hyperlink"/>
            <w:noProof/>
          </w:rPr>
          <w:t>Figura 10 – Carregamento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_Toc104372494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20</w:t>
        </w:r>
        <w:r w:rsidR="002C7607">
          <w:rPr>
            <w:noProof/>
            <w:webHidden/>
          </w:rPr>
          <w:fldChar w:fldCharType="end"/>
        </w:r>
      </w:hyperlink>
    </w:p>
    <w:p w14:paraId="5BA40A2E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95" w:history="1">
        <w:r w:rsidR="002C7607" w:rsidRPr="00817BDB">
          <w:rPr>
            <w:rStyle w:val="Hyperlink"/>
            <w:noProof/>
          </w:rPr>
          <w:t>Figura 11 - Tela de calendário principal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_Toc104372495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21</w:t>
        </w:r>
        <w:r w:rsidR="002C7607">
          <w:rPr>
            <w:noProof/>
            <w:webHidden/>
          </w:rPr>
          <w:fldChar w:fldCharType="end"/>
        </w:r>
      </w:hyperlink>
    </w:p>
    <w:p w14:paraId="3F276B1D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96" w:history="1">
        <w:r w:rsidR="002C7607" w:rsidRPr="00817BDB">
          <w:rPr>
            <w:rStyle w:val="Hyperlink"/>
            <w:noProof/>
          </w:rPr>
          <w:t>Figura 12 - Tela de cadastro de nova tarefa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_Toc104372496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22</w:t>
        </w:r>
        <w:r w:rsidR="002C7607">
          <w:rPr>
            <w:noProof/>
            <w:webHidden/>
          </w:rPr>
          <w:fldChar w:fldCharType="end"/>
        </w:r>
      </w:hyperlink>
    </w:p>
    <w:p w14:paraId="664520A8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97" w:history="1">
        <w:r w:rsidR="002C7607" w:rsidRPr="00817BDB">
          <w:rPr>
            <w:rStyle w:val="Hyperlink"/>
            <w:noProof/>
          </w:rPr>
          <w:t>Figura 13 - Tabela de Tarefas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_Toc104372497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23</w:t>
        </w:r>
        <w:r w:rsidR="002C7607">
          <w:rPr>
            <w:noProof/>
            <w:webHidden/>
          </w:rPr>
          <w:fldChar w:fldCharType="end"/>
        </w:r>
      </w:hyperlink>
    </w:p>
    <w:p w14:paraId="0502C72B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98" w:history="1">
        <w:r w:rsidR="002C7607" w:rsidRPr="00817BDB">
          <w:rPr>
            <w:rStyle w:val="Hyperlink"/>
            <w:noProof/>
          </w:rPr>
          <w:t>Figura 14 - Tela de menu lateral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_Toc104372498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24</w:t>
        </w:r>
        <w:r w:rsidR="002C7607">
          <w:rPr>
            <w:noProof/>
            <w:webHidden/>
          </w:rPr>
          <w:fldChar w:fldCharType="end"/>
        </w:r>
      </w:hyperlink>
    </w:p>
    <w:p w14:paraId="569F72F1" w14:textId="77777777" w:rsidR="002C760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104372499" w:history="1">
        <w:r w:rsidR="002C7607" w:rsidRPr="00817BDB">
          <w:rPr>
            <w:rStyle w:val="Hyperlink"/>
            <w:noProof/>
          </w:rPr>
          <w:t>Figura 15 - Tela de ajuda</w:t>
        </w:r>
        <w:r w:rsidR="002C7607">
          <w:rPr>
            <w:noProof/>
            <w:webHidden/>
          </w:rPr>
          <w:tab/>
        </w:r>
        <w:r w:rsidR="002C7607">
          <w:rPr>
            <w:noProof/>
            <w:webHidden/>
          </w:rPr>
          <w:fldChar w:fldCharType="begin"/>
        </w:r>
        <w:r w:rsidR="002C7607">
          <w:rPr>
            <w:noProof/>
            <w:webHidden/>
          </w:rPr>
          <w:instrText xml:space="preserve"> PAGEREF _Toc104372499 \h </w:instrText>
        </w:r>
        <w:r w:rsidR="002C7607">
          <w:rPr>
            <w:noProof/>
            <w:webHidden/>
          </w:rPr>
        </w:r>
        <w:r w:rsidR="002C7607">
          <w:rPr>
            <w:noProof/>
            <w:webHidden/>
          </w:rPr>
          <w:fldChar w:fldCharType="separate"/>
        </w:r>
        <w:r w:rsidR="002C7607">
          <w:rPr>
            <w:noProof/>
            <w:webHidden/>
          </w:rPr>
          <w:t>25</w:t>
        </w:r>
        <w:r w:rsidR="002C7607">
          <w:rPr>
            <w:noProof/>
            <w:webHidden/>
          </w:rPr>
          <w:fldChar w:fldCharType="end"/>
        </w:r>
      </w:hyperlink>
    </w:p>
    <w:p w14:paraId="3E097BD7" w14:textId="77777777" w:rsidR="004B1F13" w:rsidRDefault="004B1F13" w:rsidP="004B1F13">
      <w:r>
        <w:fldChar w:fldCharType="end"/>
      </w:r>
    </w:p>
    <w:p w14:paraId="0CE0BD5A" w14:textId="77777777" w:rsidR="009971D4" w:rsidRDefault="009971D4" w:rsidP="004B1F13"/>
    <w:p w14:paraId="24CCDBCC" w14:textId="77777777" w:rsidR="00862CA8" w:rsidRDefault="004B1F13" w:rsidP="00252915">
      <w:pPr>
        <w:jc w:val="center"/>
      </w:pPr>
      <w:r>
        <w:rPr>
          <w:b/>
        </w:rPr>
        <w:br w:type="page"/>
      </w:r>
    </w:p>
    <w:p w14:paraId="6218DA21" w14:textId="77777777" w:rsidR="003739FE" w:rsidRDefault="003739FE" w:rsidP="00D35831">
      <w:pPr>
        <w:jc w:val="center"/>
        <w:rPr>
          <w:b/>
        </w:rPr>
      </w:pPr>
      <w:r w:rsidRPr="00D35831">
        <w:rPr>
          <w:b/>
        </w:rPr>
        <w:lastRenderedPageBreak/>
        <w:t>SUMÁRIO</w:t>
      </w:r>
    </w:p>
    <w:p w14:paraId="6E750697" w14:textId="77777777" w:rsidR="00D35831" w:rsidRPr="00D35831" w:rsidRDefault="00D35831" w:rsidP="00D35831">
      <w:pPr>
        <w:jc w:val="center"/>
        <w:rPr>
          <w:b/>
        </w:rPr>
      </w:pPr>
    </w:p>
    <w:p w14:paraId="1A8AD08F" w14:textId="77777777" w:rsidR="00D35831" w:rsidRDefault="00D35831" w:rsidP="00EF2BF1"/>
    <w:p w14:paraId="5A6FC19C" w14:textId="77777777" w:rsidR="002C7607" w:rsidRDefault="00C02766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TOC \o "1-3" \h \z \t "Título;1" </w:instrText>
      </w:r>
      <w:r>
        <w:fldChar w:fldCharType="separate"/>
      </w:r>
      <w:hyperlink w:anchor="_Toc104372500" w:history="1">
        <w:r w:rsidR="002C7607" w:rsidRPr="00DE4F88">
          <w:rPr>
            <w:rStyle w:val="Hyperlink"/>
          </w:rPr>
          <w:t>1</w:t>
        </w:r>
        <w:r w:rsidR="002C7607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INTRODUÇÃO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_Toc104372500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5</w:t>
        </w:r>
        <w:r w:rsidR="002C7607">
          <w:rPr>
            <w:webHidden/>
          </w:rPr>
          <w:fldChar w:fldCharType="end"/>
        </w:r>
      </w:hyperlink>
    </w:p>
    <w:p w14:paraId="0C635857" w14:textId="77777777" w:rsidR="002C7607" w:rsidRDefault="00000000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104372501" w:history="1">
        <w:r w:rsidR="002C7607" w:rsidRPr="00DE4F88">
          <w:rPr>
            <w:rStyle w:val="Hyperlink"/>
          </w:rPr>
          <w:t>1.1</w:t>
        </w:r>
        <w:r w:rsidR="002C7607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A situação atual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_Toc104372501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5</w:t>
        </w:r>
        <w:r w:rsidR="002C7607">
          <w:rPr>
            <w:webHidden/>
          </w:rPr>
          <w:fldChar w:fldCharType="end"/>
        </w:r>
      </w:hyperlink>
    </w:p>
    <w:p w14:paraId="5A40ACD6" w14:textId="77777777" w:rsidR="002C7607" w:rsidRDefault="00000000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104372502" w:history="1">
        <w:r w:rsidR="002C7607" w:rsidRPr="00DE4F88">
          <w:rPr>
            <w:rStyle w:val="Hyperlink"/>
          </w:rPr>
          <w:t>1.2</w:t>
        </w:r>
        <w:r w:rsidR="002C7607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Objetivo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_Toc104372502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5</w:t>
        </w:r>
        <w:r w:rsidR="002C7607">
          <w:rPr>
            <w:webHidden/>
          </w:rPr>
          <w:fldChar w:fldCharType="end"/>
        </w:r>
      </w:hyperlink>
    </w:p>
    <w:p w14:paraId="7E338686" w14:textId="77777777" w:rsidR="002C7607" w:rsidRDefault="00000000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104372503" w:history="1">
        <w:r w:rsidR="002C7607" w:rsidRPr="00DE4F88">
          <w:rPr>
            <w:rStyle w:val="Hyperlink"/>
          </w:rPr>
          <w:t>2</w:t>
        </w:r>
        <w:r w:rsidR="002C7607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Pesquisa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_Toc104372503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6</w:t>
        </w:r>
        <w:r w:rsidR="002C7607">
          <w:rPr>
            <w:webHidden/>
          </w:rPr>
          <w:fldChar w:fldCharType="end"/>
        </w:r>
      </w:hyperlink>
    </w:p>
    <w:p w14:paraId="19BCBB64" w14:textId="77777777" w:rsidR="002C7607" w:rsidRDefault="00000000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104372504" w:history="1">
        <w:r w:rsidR="002C7607" w:rsidRPr="00DE4F88">
          <w:rPr>
            <w:rStyle w:val="Hyperlink"/>
          </w:rPr>
          <w:t>2.1</w:t>
        </w:r>
        <w:r w:rsidR="002C7607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Perfil dos participantes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_Toc104372504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6</w:t>
        </w:r>
        <w:r w:rsidR="002C7607">
          <w:rPr>
            <w:webHidden/>
          </w:rPr>
          <w:fldChar w:fldCharType="end"/>
        </w:r>
      </w:hyperlink>
    </w:p>
    <w:p w14:paraId="786DB6C7" w14:textId="77777777" w:rsidR="002C7607" w:rsidRDefault="00000000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104372505" w:history="1">
        <w:r w:rsidR="002C7607" w:rsidRPr="00DE4F88">
          <w:rPr>
            <w:rStyle w:val="Hyperlink"/>
          </w:rPr>
          <w:t>2.2</w:t>
        </w:r>
        <w:r w:rsidR="002C7607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Formas de organização nos estudos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_Toc104372505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8</w:t>
        </w:r>
        <w:r w:rsidR="002C7607">
          <w:rPr>
            <w:webHidden/>
          </w:rPr>
          <w:fldChar w:fldCharType="end"/>
        </w:r>
      </w:hyperlink>
    </w:p>
    <w:p w14:paraId="2409ED20" w14:textId="77777777" w:rsidR="002C7607" w:rsidRDefault="00000000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104372506" w:history="1">
        <w:r w:rsidR="002C7607" w:rsidRPr="00DE4F88">
          <w:rPr>
            <w:rStyle w:val="Hyperlink"/>
          </w:rPr>
          <w:t>2.3</w:t>
        </w:r>
        <w:r w:rsidR="002C7607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Sugestões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_Toc104372506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10</w:t>
        </w:r>
        <w:r w:rsidR="002C7607">
          <w:rPr>
            <w:webHidden/>
          </w:rPr>
          <w:fldChar w:fldCharType="end"/>
        </w:r>
      </w:hyperlink>
    </w:p>
    <w:p w14:paraId="2BDAAFC8" w14:textId="77777777" w:rsidR="002C7607" w:rsidRDefault="00000000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104372507" w:history="1">
        <w:r w:rsidR="002C7607" w:rsidRPr="00DE4F88">
          <w:rPr>
            <w:rStyle w:val="Hyperlink"/>
          </w:rPr>
          <w:t>3</w:t>
        </w:r>
        <w:r w:rsidR="002C7607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  <w:shd w:val="clear" w:color="auto" w:fill="F8F9FA"/>
          </w:rPr>
          <w:t>BENEFÍCIOS E BENEFICIÁRIOS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_Toc104372507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11</w:t>
        </w:r>
        <w:r w:rsidR="002C7607">
          <w:rPr>
            <w:webHidden/>
          </w:rPr>
          <w:fldChar w:fldCharType="end"/>
        </w:r>
      </w:hyperlink>
    </w:p>
    <w:p w14:paraId="7F96463F" w14:textId="77777777" w:rsidR="002C7607" w:rsidRDefault="00000000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104372508" w:history="1">
        <w:r w:rsidR="002C7607" w:rsidRPr="00DE4F88">
          <w:rPr>
            <w:rStyle w:val="Hyperlink"/>
          </w:rPr>
          <w:t>4</w:t>
        </w:r>
        <w:r w:rsidR="002C7607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o projeto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_Toc104372508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12</w:t>
        </w:r>
        <w:r w:rsidR="002C7607">
          <w:rPr>
            <w:webHidden/>
          </w:rPr>
          <w:fldChar w:fldCharType="end"/>
        </w:r>
      </w:hyperlink>
    </w:p>
    <w:p w14:paraId="4311E0BD" w14:textId="77777777" w:rsidR="002C7607" w:rsidRDefault="00000000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104372509" w:history="1">
        <w:r w:rsidR="002C7607" w:rsidRPr="00DE4F88">
          <w:rPr>
            <w:rStyle w:val="Hyperlink"/>
          </w:rPr>
          <w:t>4.1</w:t>
        </w:r>
        <w:r w:rsidR="002C7607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TAP – Termo de abertura do projeto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_Toc104372509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12</w:t>
        </w:r>
        <w:r w:rsidR="002C7607">
          <w:rPr>
            <w:webHidden/>
          </w:rPr>
          <w:fldChar w:fldCharType="end"/>
        </w:r>
      </w:hyperlink>
    </w:p>
    <w:p w14:paraId="1FE78442" w14:textId="77777777" w:rsidR="002C7607" w:rsidRDefault="00000000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104372510" w:history="1">
        <w:r w:rsidR="002C7607" w:rsidRPr="00DE4F88">
          <w:rPr>
            <w:rStyle w:val="Hyperlink"/>
          </w:rPr>
          <w:t>4.2</w:t>
        </w:r>
        <w:r w:rsidR="002C7607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EAP – Estrutura Analítica do Projeto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_Toc104372510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15</w:t>
        </w:r>
        <w:r w:rsidR="002C7607">
          <w:rPr>
            <w:webHidden/>
          </w:rPr>
          <w:fldChar w:fldCharType="end"/>
        </w:r>
      </w:hyperlink>
    </w:p>
    <w:p w14:paraId="0FC9AA67" w14:textId="77777777" w:rsidR="002C7607" w:rsidRDefault="00000000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104372511" w:history="1">
        <w:r w:rsidR="002C7607" w:rsidRPr="00DE4F88">
          <w:rPr>
            <w:rStyle w:val="Hyperlink"/>
          </w:rPr>
          <w:t>4.3</w:t>
        </w:r>
        <w:r w:rsidR="002C7607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Problema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_Toc104372511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15</w:t>
        </w:r>
        <w:r w:rsidR="002C7607">
          <w:rPr>
            <w:webHidden/>
          </w:rPr>
          <w:fldChar w:fldCharType="end"/>
        </w:r>
      </w:hyperlink>
    </w:p>
    <w:p w14:paraId="469ADD67" w14:textId="77777777" w:rsidR="002C7607" w:rsidRDefault="00000000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104372512" w:history="1">
        <w:r w:rsidR="002C7607" w:rsidRPr="00DE4F88">
          <w:rPr>
            <w:rStyle w:val="Hyperlink"/>
          </w:rPr>
          <w:t>4.4</w:t>
        </w:r>
        <w:r w:rsidR="002C7607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Requisitos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_Toc104372512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16</w:t>
        </w:r>
        <w:r w:rsidR="002C7607">
          <w:rPr>
            <w:webHidden/>
          </w:rPr>
          <w:fldChar w:fldCharType="end"/>
        </w:r>
      </w:hyperlink>
    </w:p>
    <w:p w14:paraId="3E2C83CC" w14:textId="77777777" w:rsidR="002C7607" w:rsidRDefault="00000000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104372513" w:history="1">
        <w:r w:rsidR="002C7607" w:rsidRPr="00DE4F88">
          <w:rPr>
            <w:rStyle w:val="Hyperlink"/>
          </w:rPr>
          <w:t>4.4.1</w:t>
        </w:r>
        <w:r w:rsidR="002C7607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Requisitos Funcionais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_Toc104372513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16</w:t>
        </w:r>
        <w:r w:rsidR="002C7607">
          <w:rPr>
            <w:webHidden/>
          </w:rPr>
          <w:fldChar w:fldCharType="end"/>
        </w:r>
      </w:hyperlink>
    </w:p>
    <w:p w14:paraId="4CC8F89C" w14:textId="77777777" w:rsidR="002C7607" w:rsidRDefault="00000000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104372514" w:history="1">
        <w:r w:rsidR="002C7607" w:rsidRPr="00DE4F88">
          <w:rPr>
            <w:rStyle w:val="Hyperlink"/>
          </w:rPr>
          <w:t>4.4.2</w:t>
        </w:r>
        <w:r w:rsidR="002C7607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Requisitos Não Funcionais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_Toc104372514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16</w:t>
        </w:r>
        <w:r w:rsidR="002C7607">
          <w:rPr>
            <w:webHidden/>
          </w:rPr>
          <w:fldChar w:fldCharType="end"/>
        </w:r>
      </w:hyperlink>
    </w:p>
    <w:p w14:paraId="54F647CC" w14:textId="77777777" w:rsidR="002C7607" w:rsidRDefault="00000000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104372515" w:history="1">
        <w:r w:rsidR="002C7607" w:rsidRPr="00DE4F88">
          <w:rPr>
            <w:rStyle w:val="Hyperlink"/>
          </w:rPr>
          <w:t>4.5</w:t>
        </w:r>
        <w:r w:rsidR="002C7607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Prototipagem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_Toc104372515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17</w:t>
        </w:r>
        <w:r w:rsidR="002C7607">
          <w:rPr>
            <w:webHidden/>
          </w:rPr>
          <w:fldChar w:fldCharType="end"/>
        </w:r>
      </w:hyperlink>
    </w:p>
    <w:p w14:paraId="072D2FC2" w14:textId="77777777" w:rsidR="002C7607" w:rsidRDefault="00000000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104372516" w:history="1">
        <w:r w:rsidR="002C7607" w:rsidRPr="00DE4F88">
          <w:rPr>
            <w:rStyle w:val="Hyperlink"/>
          </w:rPr>
          <w:t>4.5.1</w:t>
        </w:r>
        <w:r w:rsidR="002C7607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Telas do aplicativo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_Toc104372516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17</w:t>
        </w:r>
        <w:r w:rsidR="002C7607">
          <w:rPr>
            <w:webHidden/>
          </w:rPr>
          <w:fldChar w:fldCharType="end"/>
        </w:r>
      </w:hyperlink>
    </w:p>
    <w:p w14:paraId="6B8DE65D" w14:textId="77777777" w:rsidR="002C7607" w:rsidRDefault="00000000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104372517" w:history="1">
        <w:r w:rsidR="002C7607" w:rsidRPr="00DE4F88">
          <w:rPr>
            <w:rStyle w:val="Hyperlink"/>
          </w:rPr>
          <w:t>4.5.2</w:t>
        </w:r>
        <w:r w:rsidR="002C7607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Tela inicial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_Toc104372517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18</w:t>
        </w:r>
        <w:r w:rsidR="002C7607">
          <w:rPr>
            <w:webHidden/>
          </w:rPr>
          <w:fldChar w:fldCharType="end"/>
        </w:r>
      </w:hyperlink>
    </w:p>
    <w:p w14:paraId="3DCB632A" w14:textId="77777777" w:rsidR="002C7607" w:rsidRDefault="00000000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104372518" w:history="1">
        <w:r w:rsidR="002C7607" w:rsidRPr="00DE4F88">
          <w:rPr>
            <w:rStyle w:val="Hyperlink"/>
          </w:rPr>
          <w:t>4.5.3</w:t>
        </w:r>
        <w:r w:rsidR="002C7607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Tela de carregamento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_Toc104372518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20</w:t>
        </w:r>
        <w:r w:rsidR="002C7607">
          <w:rPr>
            <w:webHidden/>
          </w:rPr>
          <w:fldChar w:fldCharType="end"/>
        </w:r>
      </w:hyperlink>
    </w:p>
    <w:p w14:paraId="3EA812F5" w14:textId="77777777" w:rsidR="002C7607" w:rsidRDefault="00000000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104372519" w:history="1">
        <w:r w:rsidR="002C7607" w:rsidRPr="00DE4F88">
          <w:rPr>
            <w:rStyle w:val="Hyperlink"/>
          </w:rPr>
          <w:t>4.5.4</w:t>
        </w:r>
        <w:r w:rsidR="002C7607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Calendário principal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_Toc104372519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21</w:t>
        </w:r>
        <w:r w:rsidR="002C7607">
          <w:rPr>
            <w:webHidden/>
          </w:rPr>
          <w:fldChar w:fldCharType="end"/>
        </w:r>
      </w:hyperlink>
    </w:p>
    <w:p w14:paraId="50EC0C88" w14:textId="77777777" w:rsidR="002C7607" w:rsidRDefault="00000000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104372520" w:history="1">
        <w:r w:rsidR="002C7607" w:rsidRPr="00DE4F88">
          <w:rPr>
            <w:rStyle w:val="Hyperlink"/>
          </w:rPr>
          <w:t>4.5.5</w:t>
        </w:r>
        <w:r w:rsidR="002C7607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Tela de cadastro de nova tarefa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_Toc104372520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22</w:t>
        </w:r>
        <w:r w:rsidR="002C7607">
          <w:rPr>
            <w:webHidden/>
          </w:rPr>
          <w:fldChar w:fldCharType="end"/>
        </w:r>
      </w:hyperlink>
    </w:p>
    <w:p w14:paraId="0AA99AD8" w14:textId="77777777" w:rsidR="002C7607" w:rsidRDefault="00000000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104372521" w:history="1">
        <w:r w:rsidR="002C7607" w:rsidRPr="00DE4F88">
          <w:rPr>
            <w:rStyle w:val="Hyperlink"/>
          </w:rPr>
          <w:t>4.5.6</w:t>
        </w:r>
        <w:r w:rsidR="002C7607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Tabela de tarefas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_Toc104372521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23</w:t>
        </w:r>
        <w:r w:rsidR="002C7607">
          <w:rPr>
            <w:webHidden/>
          </w:rPr>
          <w:fldChar w:fldCharType="end"/>
        </w:r>
      </w:hyperlink>
    </w:p>
    <w:p w14:paraId="27A6175A" w14:textId="77777777" w:rsidR="002C7607" w:rsidRDefault="00000000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104372522" w:history="1">
        <w:r w:rsidR="002C7607" w:rsidRPr="00DE4F88">
          <w:rPr>
            <w:rStyle w:val="Hyperlink"/>
          </w:rPr>
          <w:t>4.5.7</w:t>
        </w:r>
        <w:r w:rsidR="002C7607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Menu lateral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_Toc104372522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24</w:t>
        </w:r>
        <w:r w:rsidR="002C7607">
          <w:rPr>
            <w:webHidden/>
          </w:rPr>
          <w:fldChar w:fldCharType="end"/>
        </w:r>
      </w:hyperlink>
    </w:p>
    <w:p w14:paraId="29DAAB18" w14:textId="77777777" w:rsidR="002C7607" w:rsidRDefault="00000000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104372523" w:history="1">
        <w:r w:rsidR="002C7607" w:rsidRPr="00DE4F88">
          <w:rPr>
            <w:rStyle w:val="Hyperlink"/>
          </w:rPr>
          <w:t>4.5.8</w:t>
        </w:r>
        <w:r w:rsidR="002C7607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</w:rPr>
          <w:t>Ajuda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_Toc104372523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25</w:t>
        </w:r>
        <w:r w:rsidR="002C7607">
          <w:rPr>
            <w:webHidden/>
          </w:rPr>
          <w:fldChar w:fldCharType="end"/>
        </w:r>
      </w:hyperlink>
    </w:p>
    <w:p w14:paraId="44E27190" w14:textId="77777777" w:rsidR="002C7607" w:rsidRDefault="00000000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104372524" w:history="1">
        <w:r w:rsidR="002C7607" w:rsidRPr="00DE4F88">
          <w:rPr>
            <w:rStyle w:val="Hyperlink"/>
          </w:rPr>
          <w:t>5</w:t>
        </w:r>
        <w:r w:rsidR="002C7607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2C7607" w:rsidRPr="00DE4F88">
          <w:rPr>
            <w:rStyle w:val="Hyperlink"/>
            <w:shd w:val="clear" w:color="auto" w:fill="F8F9FA"/>
          </w:rPr>
          <w:t>considerações finais</w:t>
        </w:r>
        <w:r w:rsidR="002C7607">
          <w:rPr>
            <w:webHidden/>
          </w:rPr>
          <w:tab/>
        </w:r>
        <w:r w:rsidR="002C7607">
          <w:rPr>
            <w:webHidden/>
          </w:rPr>
          <w:fldChar w:fldCharType="begin"/>
        </w:r>
        <w:r w:rsidR="002C7607">
          <w:rPr>
            <w:webHidden/>
          </w:rPr>
          <w:instrText xml:space="preserve"> PAGEREF _Toc104372524 \h </w:instrText>
        </w:r>
        <w:r w:rsidR="002C7607">
          <w:rPr>
            <w:webHidden/>
          </w:rPr>
        </w:r>
        <w:r w:rsidR="002C7607">
          <w:rPr>
            <w:webHidden/>
          </w:rPr>
          <w:fldChar w:fldCharType="separate"/>
        </w:r>
        <w:r w:rsidR="002C7607">
          <w:rPr>
            <w:webHidden/>
          </w:rPr>
          <w:t>26</w:t>
        </w:r>
        <w:r w:rsidR="002C7607">
          <w:rPr>
            <w:webHidden/>
          </w:rPr>
          <w:fldChar w:fldCharType="end"/>
        </w:r>
      </w:hyperlink>
    </w:p>
    <w:p w14:paraId="3E2B83D8" w14:textId="77777777" w:rsidR="00D35831" w:rsidRDefault="00C02766" w:rsidP="00EF2BF1">
      <w:r>
        <w:rPr>
          <w:b/>
          <w:caps/>
        </w:rPr>
        <w:fldChar w:fldCharType="end"/>
      </w:r>
    </w:p>
    <w:p w14:paraId="266DC9D7" w14:textId="77777777" w:rsidR="003739FE" w:rsidRDefault="003739FE" w:rsidP="00EF2BF1"/>
    <w:p w14:paraId="5CE504CF" w14:textId="77777777" w:rsidR="003739FE" w:rsidRDefault="003739FE" w:rsidP="00EF2BF1">
      <w:pPr>
        <w:sectPr w:rsidR="003739FE" w:rsidSect="003739FE">
          <w:headerReference w:type="default" r:id="rId11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58F672E2" w14:textId="77777777" w:rsidR="003739FE" w:rsidRDefault="00D35831" w:rsidP="00D35831">
      <w:pPr>
        <w:pStyle w:val="Ttulo1"/>
      </w:pPr>
      <w:bookmarkStart w:id="0" w:name="_Toc104372500"/>
      <w:r>
        <w:lastRenderedPageBreak/>
        <w:t>INTRODUÇÃO</w:t>
      </w:r>
      <w:bookmarkEnd w:id="0"/>
    </w:p>
    <w:p w14:paraId="01A22158" w14:textId="77777777" w:rsidR="003135E0" w:rsidRDefault="00A574B1" w:rsidP="003135E0">
      <w:pPr>
        <w:pStyle w:val="CORPO"/>
      </w:pPr>
      <w:r>
        <w:t>Estando dentro da universidade atuando no papel de estudante, é possível identificar entre os estudantes a dificuldade de manter seus prazos e entregas organizados de maneira eficiente, já que a maioria dos estudantes vivem vidas corridas com rotinas intensas que não giram ao redor apenas da universidade.</w:t>
      </w:r>
    </w:p>
    <w:p w14:paraId="43E5ED42" w14:textId="77777777" w:rsidR="00A574B1" w:rsidRDefault="00A574B1" w:rsidP="003135E0">
      <w:pPr>
        <w:pStyle w:val="CORPO"/>
      </w:pPr>
      <w:r>
        <w:t xml:space="preserve">Pesquisando entre ferramentas atuais de organização como o Google Agenda, o </w:t>
      </w:r>
      <w:proofErr w:type="spellStart"/>
      <w:r>
        <w:t>Trello</w:t>
      </w:r>
      <w:proofErr w:type="spellEnd"/>
      <w:r>
        <w:t xml:space="preserve"> e até mesmo o aplicativo que a universidade fornece com dados sobre aulas e faltas, entramos em consenso que uma ferramenta unificadora auxiliaria os estudantes a entregar seus trabalhos e atividades nas datas previstas. </w:t>
      </w:r>
    </w:p>
    <w:p w14:paraId="66CBD0F8" w14:textId="77777777" w:rsidR="00A574B1" w:rsidRDefault="00A574B1" w:rsidP="00A574B1">
      <w:pPr>
        <w:pStyle w:val="CORPO"/>
        <w:ind w:firstLine="0"/>
      </w:pPr>
    </w:p>
    <w:p w14:paraId="341CB726" w14:textId="77777777" w:rsidR="00A574B1" w:rsidRDefault="00A574B1" w:rsidP="00A574B1">
      <w:pPr>
        <w:pStyle w:val="Ttulo2"/>
      </w:pPr>
      <w:bookmarkStart w:id="1" w:name="_Toc104372501"/>
      <w:r>
        <w:t>A situação atual</w:t>
      </w:r>
      <w:bookmarkEnd w:id="1"/>
    </w:p>
    <w:p w14:paraId="4CAB0CB6" w14:textId="77777777" w:rsidR="00A574B1" w:rsidRDefault="00A574B1" w:rsidP="00A574B1">
      <w:pPr>
        <w:pStyle w:val="CORPO"/>
      </w:pPr>
      <w:r>
        <w:t xml:space="preserve">Com a situação da pandemia, em que os estudantes se viram obrigados a utilizar mais a tecnologia a seu favor, se dispondo de computadores e celulares para acompanhar as aulas e realizar trabalhos, foi analisado que as universidades dispõem de mais de uma plataforma de acompanhamento das disciplinas. As plataformas mais utilizadas nessa situação foram o Moodle e o Teams. Tendo duas plataformas diferentes para acompanhamento das disciplinas, as entregas e visualização de datas ficam mais difíceis já que é necessário acessar as duas plataformas para entender as atividades propostas por cada professor. A plataforma </w:t>
      </w:r>
      <w:proofErr w:type="spellStart"/>
      <w:r>
        <w:t>UniHELPER</w:t>
      </w:r>
      <w:proofErr w:type="spellEnd"/>
      <w:r>
        <w:t xml:space="preserve"> vem para auxiliar a unificar essa situação.</w:t>
      </w:r>
    </w:p>
    <w:p w14:paraId="59138F23" w14:textId="77777777" w:rsidR="00A574B1" w:rsidRDefault="00A574B1" w:rsidP="00A574B1">
      <w:pPr>
        <w:pStyle w:val="CORPO"/>
        <w:ind w:firstLine="0"/>
      </w:pPr>
    </w:p>
    <w:p w14:paraId="5E671691" w14:textId="77777777" w:rsidR="00A574B1" w:rsidRDefault="00A574B1" w:rsidP="00A574B1">
      <w:pPr>
        <w:pStyle w:val="Ttulo2"/>
      </w:pPr>
      <w:bookmarkStart w:id="2" w:name="_Toc104372502"/>
      <w:r>
        <w:t>Objetivo</w:t>
      </w:r>
      <w:bookmarkEnd w:id="2"/>
    </w:p>
    <w:p w14:paraId="33D9A53F" w14:textId="77777777" w:rsidR="00A574B1" w:rsidRDefault="00A574B1" w:rsidP="00A574B1">
      <w:pPr>
        <w:pStyle w:val="CORPO"/>
      </w:pPr>
      <w:r>
        <w:t>No presente trabalho, visa-se unificar, por parte dos estudantes, suas tarefas e atividades, por data e prioridade em uma única plataforma, podendo cadastrar e anotar o que está pendente, sua data prevista de entrega e informações úteis sobre a atividade proposta</w:t>
      </w:r>
      <w:r w:rsidR="001117E4">
        <w:t>.</w:t>
      </w:r>
    </w:p>
    <w:p w14:paraId="3FA5434B" w14:textId="77777777" w:rsidR="001117E4" w:rsidRPr="00A574B1" w:rsidRDefault="001117E4" w:rsidP="00A574B1">
      <w:pPr>
        <w:pStyle w:val="CORPO"/>
      </w:pPr>
      <w:r>
        <w:t>Sendo assim, a função principal do aplicativo é mostrar ao acessá-lo as atividades para a data atual e próximas datas e também notificar o estudante a respeito de lembretes programados e entregas na data atual.</w:t>
      </w:r>
    </w:p>
    <w:p w14:paraId="4213732E" w14:textId="77777777" w:rsidR="003135E0" w:rsidRDefault="001117E4" w:rsidP="003135E0">
      <w:pPr>
        <w:pStyle w:val="Ttulo1"/>
      </w:pPr>
      <w:bookmarkStart w:id="3" w:name="_Toc104372503"/>
      <w:r>
        <w:lastRenderedPageBreak/>
        <w:t>Pesquisa</w:t>
      </w:r>
      <w:bookmarkEnd w:id="3"/>
    </w:p>
    <w:p w14:paraId="7F368ADE" w14:textId="77777777" w:rsidR="003135E0" w:rsidRDefault="001117E4" w:rsidP="003135E0">
      <w:pPr>
        <w:pStyle w:val="CORPO"/>
      </w:pPr>
      <w:r>
        <w:t xml:space="preserve">Neste momento pós-pandêmico, estamos vivenciando o interesse de estudantes universitários em utilizar ferramentas tecnológicas em diversos segmentos pessoais em suas rotinas, inclusive nos estudos. </w:t>
      </w:r>
    </w:p>
    <w:p w14:paraId="6A7A5AB6" w14:textId="77777777" w:rsidR="00622F3B" w:rsidRDefault="00622F3B" w:rsidP="003135E0">
      <w:pPr>
        <w:pStyle w:val="CORPO"/>
      </w:pPr>
    </w:p>
    <w:p w14:paraId="72F6DFE4" w14:textId="77777777" w:rsidR="00622F3B" w:rsidRDefault="00622F3B" w:rsidP="003135E0">
      <w:pPr>
        <w:pStyle w:val="CORPO"/>
      </w:pPr>
      <w:r>
        <w:t xml:space="preserve">Para analisar o público alvo de nosso projeto, criamos uma pesquisa utilizando o Google </w:t>
      </w:r>
      <w:proofErr w:type="spellStart"/>
      <w:r>
        <w:t>Forms</w:t>
      </w:r>
      <w:proofErr w:type="spellEnd"/>
      <w:r>
        <w:t xml:space="preserve"> e obtivemos resultados que nos auxiliaram a </w:t>
      </w:r>
      <w:proofErr w:type="spellStart"/>
      <w:r>
        <w:t>prototipar</w:t>
      </w:r>
      <w:proofErr w:type="spellEnd"/>
      <w:r>
        <w:t xml:space="preserve"> o projeto pensando nos possíveis usuários. </w:t>
      </w:r>
    </w:p>
    <w:p w14:paraId="03F81DA0" w14:textId="77777777" w:rsidR="00622F3B" w:rsidRDefault="00622F3B" w:rsidP="003135E0">
      <w:pPr>
        <w:pStyle w:val="CORPO"/>
      </w:pPr>
    </w:p>
    <w:p w14:paraId="609536E6" w14:textId="77777777" w:rsidR="00622F3B" w:rsidRDefault="00622F3B" w:rsidP="003135E0">
      <w:pPr>
        <w:pStyle w:val="CORPO"/>
      </w:pPr>
      <w:r>
        <w:t>O formulário contemplou as seguintes perguntas:</w:t>
      </w:r>
    </w:p>
    <w:p w14:paraId="57680319" w14:textId="77777777" w:rsidR="00622F3B" w:rsidRDefault="00622F3B" w:rsidP="00622F3B">
      <w:pPr>
        <w:pStyle w:val="CORPO"/>
        <w:numPr>
          <w:ilvl w:val="0"/>
          <w:numId w:val="14"/>
        </w:numPr>
      </w:pPr>
      <w:r w:rsidRPr="00622F3B">
        <w:t>Você é/já foi estudante universitário?</w:t>
      </w:r>
    </w:p>
    <w:p w14:paraId="4C4BC55A" w14:textId="77777777" w:rsidR="00622F3B" w:rsidRDefault="00622F3B" w:rsidP="00622F3B">
      <w:pPr>
        <w:pStyle w:val="CORPO"/>
        <w:numPr>
          <w:ilvl w:val="0"/>
          <w:numId w:val="14"/>
        </w:numPr>
      </w:pPr>
      <w:r w:rsidRPr="00622F3B">
        <w:t>Qual curso você está cursando no momento ou já cursou? (caso tenha respondido Sim na pergunta acima)</w:t>
      </w:r>
    </w:p>
    <w:p w14:paraId="11DEDD6C" w14:textId="77777777" w:rsidR="00622F3B" w:rsidRDefault="00622F3B" w:rsidP="00622F3B">
      <w:pPr>
        <w:pStyle w:val="CORPO"/>
        <w:numPr>
          <w:ilvl w:val="0"/>
          <w:numId w:val="14"/>
        </w:numPr>
      </w:pPr>
      <w:r w:rsidRPr="00622F3B">
        <w:t>Em qual instituição de ensino você estuda/estudou?</w:t>
      </w:r>
    </w:p>
    <w:p w14:paraId="2DE135E7" w14:textId="77777777" w:rsidR="00622F3B" w:rsidRDefault="00622F3B" w:rsidP="00622F3B">
      <w:pPr>
        <w:pStyle w:val="CORPO"/>
        <w:numPr>
          <w:ilvl w:val="0"/>
          <w:numId w:val="14"/>
        </w:numPr>
      </w:pPr>
      <w:r w:rsidRPr="00622F3B">
        <w:t>Qual é a sua faixa etária?</w:t>
      </w:r>
    </w:p>
    <w:p w14:paraId="33DDA534" w14:textId="77777777" w:rsidR="00622F3B" w:rsidRDefault="00622F3B" w:rsidP="00622F3B">
      <w:pPr>
        <w:pStyle w:val="CORPO"/>
        <w:numPr>
          <w:ilvl w:val="0"/>
          <w:numId w:val="14"/>
        </w:numPr>
      </w:pPr>
      <w:r w:rsidRPr="00622F3B">
        <w:t>Descreva em algumas palavras como você se organiza com seus estudos na faculdade:</w:t>
      </w:r>
    </w:p>
    <w:p w14:paraId="59177DE7" w14:textId="77777777" w:rsidR="00622F3B" w:rsidRDefault="00622F3B" w:rsidP="00622F3B">
      <w:pPr>
        <w:pStyle w:val="CORPO"/>
        <w:numPr>
          <w:ilvl w:val="0"/>
          <w:numId w:val="14"/>
        </w:numPr>
      </w:pPr>
      <w:r w:rsidRPr="00622F3B">
        <w:t>Nessa escala, o quão organizado com seus estudos você se considera?</w:t>
      </w:r>
    </w:p>
    <w:p w14:paraId="7545E1BA" w14:textId="77777777" w:rsidR="00622F3B" w:rsidRDefault="00622F3B" w:rsidP="00622F3B">
      <w:pPr>
        <w:pStyle w:val="CORPO"/>
        <w:numPr>
          <w:ilvl w:val="0"/>
          <w:numId w:val="14"/>
        </w:numPr>
      </w:pPr>
      <w:r w:rsidRPr="00622F3B">
        <w:t>Assinale as possíveis ferramentas que te ajudariam a organizar seus prazos e entregas na faculdade:</w:t>
      </w:r>
    </w:p>
    <w:p w14:paraId="14F1A278" w14:textId="77777777" w:rsidR="00622F3B" w:rsidRDefault="00622F3B" w:rsidP="00622F3B">
      <w:pPr>
        <w:pStyle w:val="CORPO"/>
        <w:numPr>
          <w:ilvl w:val="0"/>
          <w:numId w:val="14"/>
        </w:numPr>
      </w:pPr>
      <w:r w:rsidRPr="00622F3B">
        <w:t>Descreva aqui outras sugestões de ferramentas, caso possua:</w:t>
      </w:r>
    </w:p>
    <w:p w14:paraId="14F29FDA" w14:textId="77777777" w:rsidR="00622F3B" w:rsidRDefault="00622F3B" w:rsidP="00622F3B">
      <w:pPr>
        <w:pStyle w:val="CORPO"/>
        <w:numPr>
          <w:ilvl w:val="0"/>
          <w:numId w:val="14"/>
        </w:numPr>
      </w:pPr>
      <w:r w:rsidRPr="00622F3B">
        <w:t>Através de qual(</w:t>
      </w:r>
      <w:proofErr w:type="spellStart"/>
      <w:r w:rsidRPr="00622F3B">
        <w:t>is</w:t>
      </w:r>
      <w:proofErr w:type="spellEnd"/>
      <w:r w:rsidRPr="00622F3B">
        <w:t>) dispositivos você estuda?</w:t>
      </w:r>
    </w:p>
    <w:p w14:paraId="3AEB21E5" w14:textId="77777777" w:rsidR="00622F3B" w:rsidRDefault="00622F3B" w:rsidP="00622F3B">
      <w:pPr>
        <w:pStyle w:val="CORPO"/>
        <w:numPr>
          <w:ilvl w:val="0"/>
          <w:numId w:val="14"/>
        </w:numPr>
      </w:pPr>
      <w:r w:rsidRPr="00622F3B">
        <w:t>Qual é a sua opinião sobre uma ferramenta online em que você pudesse acessar todas as informações sobre seu curso e organizar os seus estudos, atividades e prazos de entrega?</w:t>
      </w:r>
    </w:p>
    <w:p w14:paraId="698034C4" w14:textId="77777777" w:rsidR="00622F3B" w:rsidRDefault="00622F3B" w:rsidP="00622F3B">
      <w:pPr>
        <w:pStyle w:val="CORPO"/>
      </w:pPr>
    </w:p>
    <w:p w14:paraId="76753697" w14:textId="77777777" w:rsidR="00622F3B" w:rsidRDefault="00622F3B" w:rsidP="00622F3B">
      <w:pPr>
        <w:pStyle w:val="CORPO"/>
      </w:pPr>
      <w:r>
        <w:t>As respostas que obtivemos nos auxiliaram a desenvolver o projeto.</w:t>
      </w:r>
    </w:p>
    <w:p w14:paraId="09BC3492" w14:textId="77777777" w:rsidR="00622F3B" w:rsidRDefault="00622F3B" w:rsidP="00622F3B">
      <w:pPr>
        <w:pStyle w:val="CORPO"/>
      </w:pPr>
    </w:p>
    <w:p w14:paraId="1439864E" w14:textId="77777777" w:rsidR="00622F3B" w:rsidRDefault="00622F3B" w:rsidP="00622F3B">
      <w:pPr>
        <w:pStyle w:val="Ttulo2"/>
      </w:pPr>
      <w:bookmarkStart w:id="4" w:name="_Toc104372504"/>
      <w:r>
        <w:t>Perfil dos participantes</w:t>
      </w:r>
      <w:bookmarkEnd w:id="4"/>
    </w:p>
    <w:p w14:paraId="7DE219D3" w14:textId="77777777" w:rsidR="00622F3B" w:rsidRPr="00622F3B" w:rsidRDefault="00622F3B" w:rsidP="00622F3B">
      <w:pPr>
        <w:pStyle w:val="CORPO"/>
      </w:pPr>
    </w:p>
    <w:p w14:paraId="6605BC65" w14:textId="77777777" w:rsidR="00622F3B" w:rsidRDefault="00622F3B" w:rsidP="00622F3B">
      <w:pPr>
        <w:pStyle w:val="CORPO"/>
        <w:keepNext/>
      </w:pPr>
      <w:r>
        <w:rPr>
          <w:rFonts w:cs="Arial"/>
          <w:color w:val="202124"/>
          <w:spacing w:val="2"/>
          <w:shd w:val="clear" w:color="auto" w:fill="FFFFFF"/>
        </w:rPr>
        <w:lastRenderedPageBreak/>
        <w:t>Você é/já foi estudante universitário?</w:t>
      </w:r>
    </w:p>
    <w:p w14:paraId="05195B91" w14:textId="77777777" w:rsidR="00622F3B" w:rsidRDefault="00622F3B" w:rsidP="00622F3B">
      <w:pPr>
        <w:pStyle w:val="CORPO"/>
        <w:keepNext/>
      </w:pPr>
      <w:r w:rsidRPr="00622F3B">
        <w:rPr>
          <w:noProof/>
        </w:rPr>
        <w:drawing>
          <wp:inline distT="0" distB="0" distL="0" distR="0" wp14:anchorId="714D5D49" wp14:editId="4000B9B9">
            <wp:extent cx="3915321" cy="210531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7A3B" w14:textId="77777777" w:rsidR="00622F3B" w:rsidRDefault="00622F3B" w:rsidP="00622F3B">
      <w:pPr>
        <w:pStyle w:val="Legenda"/>
        <w:jc w:val="both"/>
      </w:pPr>
      <w:bookmarkStart w:id="5" w:name="_Toc10437248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1</w:t>
      </w:r>
      <w:r>
        <w:fldChar w:fldCharType="end"/>
      </w:r>
      <w:r>
        <w:t xml:space="preserve"> - Gráfico de porcentagem de estudantes universitários</w:t>
      </w:r>
      <w:bookmarkEnd w:id="5"/>
    </w:p>
    <w:p w14:paraId="308FF7E3" w14:textId="77777777" w:rsidR="00622F3B" w:rsidRDefault="00622F3B" w:rsidP="00622F3B">
      <w:pPr>
        <w:pStyle w:val="IMGTBLGRF"/>
        <w:rPr>
          <w:lang w:eastAsia="en-US"/>
        </w:rPr>
      </w:pPr>
    </w:p>
    <w:p w14:paraId="1E2579C3" w14:textId="77777777" w:rsidR="00622F3B" w:rsidRDefault="00622F3B" w:rsidP="00622F3B">
      <w:pPr>
        <w:pStyle w:val="Fonte"/>
        <w:rPr>
          <w:lang w:eastAsia="en-US"/>
        </w:rPr>
      </w:pPr>
    </w:p>
    <w:p w14:paraId="1EBCED75" w14:textId="77777777" w:rsidR="00622F3B" w:rsidRDefault="00622F3B" w:rsidP="00622F3B">
      <w:pPr>
        <w:pStyle w:val="CORPO"/>
        <w:rPr>
          <w:rFonts w:cs="Arial"/>
          <w:color w:val="202124"/>
          <w:spacing w:val="2"/>
          <w:shd w:val="clear" w:color="auto" w:fill="FFFFFF"/>
        </w:rPr>
      </w:pPr>
      <w:r>
        <w:rPr>
          <w:rFonts w:cs="Arial"/>
          <w:color w:val="202124"/>
          <w:spacing w:val="2"/>
          <w:shd w:val="clear" w:color="auto" w:fill="FFFFFF"/>
        </w:rPr>
        <w:t>Qual curso você está cursando no momento ou já cursou? (caso tenha respondido Sim na pergunta acima)</w:t>
      </w:r>
    </w:p>
    <w:p w14:paraId="50EE5D25" w14:textId="77777777" w:rsidR="00622F3B" w:rsidRDefault="00622F3B" w:rsidP="00622F3B">
      <w:pPr>
        <w:pStyle w:val="CORPO"/>
        <w:keepNext/>
      </w:pPr>
      <w:r w:rsidRPr="00622F3B">
        <w:rPr>
          <w:noProof/>
        </w:rPr>
        <w:drawing>
          <wp:inline distT="0" distB="0" distL="0" distR="0" wp14:anchorId="76E1BFF3" wp14:editId="4D8DD3FF">
            <wp:extent cx="5760085" cy="2025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44C2" w14:textId="77777777" w:rsidR="00622F3B" w:rsidRDefault="00622F3B" w:rsidP="00622F3B">
      <w:pPr>
        <w:pStyle w:val="Legenda"/>
        <w:jc w:val="both"/>
      </w:pPr>
      <w:bookmarkStart w:id="6" w:name="_Toc10437248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2</w:t>
      </w:r>
      <w:r>
        <w:fldChar w:fldCharType="end"/>
      </w:r>
      <w:r>
        <w:t xml:space="preserve"> - Gráfico de cursos</w:t>
      </w:r>
      <w:bookmarkEnd w:id="6"/>
    </w:p>
    <w:p w14:paraId="17F2AB08" w14:textId="77777777" w:rsidR="00622F3B" w:rsidRDefault="00622F3B" w:rsidP="00622F3B">
      <w:pPr>
        <w:pStyle w:val="IMGTBLGRF"/>
        <w:rPr>
          <w:lang w:eastAsia="en-US"/>
        </w:rPr>
      </w:pPr>
    </w:p>
    <w:p w14:paraId="5398229A" w14:textId="77777777" w:rsidR="00622F3B" w:rsidRDefault="00622F3B" w:rsidP="00622F3B">
      <w:pPr>
        <w:pStyle w:val="Fonte"/>
        <w:rPr>
          <w:lang w:eastAsia="en-US"/>
        </w:rPr>
      </w:pPr>
    </w:p>
    <w:p w14:paraId="0E745FD7" w14:textId="77777777" w:rsidR="00622F3B" w:rsidRDefault="00622F3B" w:rsidP="00622F3B">
      <w:pPr>
        <w:pStyle w:val="CORPO"/>
        <w:keepNext/>
      </w:pPr>
      <w:r w:rsidRPr="00622F3B">
        <w:rPr>
          <w:noProof/>
        </w:rPr>
        <w:lastRenderedPageBreak/>
        <w:drawing>
          <wp:inline distT="0" distB="0" distL="0" distR="0" wp14:anchorId="550ACE41" wp14:editId="1A976DAE">
            <wp:extent cx="5760085" cy="20104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722E" w14:textId="77777777" w:rsidR="00622F3B" w:rsidRDefault="00622F3B" w:rsidP="00622F3B">
      <w:pPr>
        <w:pStyle w:val="Legenda"/>
        <w:jc w:val="both"/>
      </w:pPr>
      <w:bookmarkStart w:id="7" w:name="_Toc1043724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3</w:t>
      </w:r>
      <w:r>
        <w:fldChar w:fldCharType="end"/>
      </w:r>
      <w:r>
        <w:t xml:space="preserve"> - Gráfico com instituições de ensino</w:t>
      </w:r>
      <w:bookmarkEnd w:id="7"/>
    </w:p>
    <w:p w14:paraId="4A621598" w14:textId="77777777" w:rsidR="00622F3B" w:rsidRDefault="00622F3B" w:rsidP="00622F3B">
      <w:pPr>
        <w:pStyle w:val="IMGTBLGRF"/>
        <w:rPr>
          <w:lang w:eastAsia="en-US"/>
        </w:rPr>
      </w:pPr>
    </w:p>
    <w:p w14:paraId="2FE33B9E" w14:textId="77777777" w:rsidR="00622F3B" w:rsidRDefault="00622F3B" w:rsidP="00622F3B">
      <w:pPr>
        <w:pStyle w:val="Fonte"/>
        <w:rPr>
          <w:lang w:eastAsia="en-US"/>
        </w:rPr>
      </w:pPr>
    </w:p>
    <w:p w14:paraId="3B72D63E" w14:textId="77777777" w:rsidR="00622F3B" w:rsidRPr="00622F3B" w:rsidRDefault="00622F3B" w:rsidP="00622F3B">
      <w:pPr>
        <w:pStyle w:val="CORPO"/>
      </w:pPr>
      <w:r>
        <w:rPr>
          <w:rFonts w:cs="Arial"/>
          <w:color w:val="202124"/>
          <w:spacing w:val="2"/>
          <w:shd w:val="clear" w:color="auto" w:fill="FFFFFF"/>
        </w:rPr>
        <w:t>Qual é a sua faixa etária?</w:t>
      </w:r>
    </w:p>
    <w:p w14:paraId="3F91EB0E" w14:textId="77777777" w:rsidR="00622F3B" w:rsidRDefault="00622F3B" w:rsidP="00622F3B">
      <w:pPr>
        <w:pStyle w:val="CORPO"/>
        <w:keepNext/>
      </w:pPr>
      <w:r w:rsidRPr="00622F3B">
        <w:rPr>
          <w:noProof/>
        </w:rPr>
        <w:drawing>
          <wp:inline distT="0" distB="0" distL="0" distR="0" wp14:anchorId="3E576C6D" wp14:editId="3AE75EA0">
            <wp:extent cx="4610743" cy="196242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4C74" w14:textId="77777777" w:rsidR="00622F3B" w:rsidRDefault="00622F3B" w:rsidP="00622F3B">
      <w:pPr>
        <w:pStyle w:val="Legenda"/>
        <w:jc w:val="both"/>
      </w:pPr>
      <w:bookmarkStart w:id="8" w:name="_Toc1043724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4</w:t>
      </w:r>
      <w:r>
        <w:fldChar w:fldCharType="end"/>
      </w:r>
      <w:r>
        <w:t xml:space="preserve"> - Gráfico com a faixa etária dos participantes</w:t>
      </w:r>
      <w:bookmarkEnd w:id="8"/>
    </w:p>
    <w:p w14:paraId="1FC8EC36" w14:textId="77777777" w:rsidR="00622F3B" w:rsidRDefault="00622F3B" w:rsidP="00622F3B">
      <w:pPr>
        <w:pStyle w:val="CORPO"/>
        <w:ind w:firstLine="0"/>
        <w:rPr>
          <w:noProof/>
        </w:rPr>
      </w:pPr>
    </w:p>
    <w:p w14:paraId="7A1AA6EF" w14:textId="77777777" w:rsidR="00622F3B" w:rsidRDefault="00622F3B" w:rsidP="00622F3B">
      <w:pPr>
        <w:pStyle w:val="Ttulo2"/>
      </w:pPr>
      <w:bookmarkStart w:id="9" w:name="_Toc104372505"/>
      <w:r>
        <w:t>Formas de organização nos estudos</w:t>
      </w:r>
      <w:bookmarkEnd w:id="9"/>
    </w:p>
    <w:p w14:paraId="6B831E6D" w14:textId="77777777" w:rsidR="00622F3B" w:rsidRDefault="00622F3B" w:rsidP="00622F3B">
      <w:pPr>
        <w:pStyle w:val="CORPO"/>
      </w:pPr>
      <w:r>
        <w:t>De acordo com a pesquisa, a maior parte dos participantes utiliza ferramentas como Google Agenda, Word, Excel/</w:t>
      </w:r>
      <w:proofErr w:type="spellStart"/>
      <w:r>
        <w:t>Sheets</w:t>
      </w:r>
      <w:proofErr w:type="spellEnd"/>
      <w:r w:rsidR="00693BED">
        <w:t xml:space="preserve">, </w:t>
      </w:r>
      <w:proofErr w:type="spellStart"/>
      <w:r w:rsidR="00693BED">
        <w:t>Notion</w:t>
      </w:r>
      <w:proofErr w:type="spellEnd"/>
      <w:r w:rsidR="00693BED">
        <w:t xml:space="preserve">, </w:t>
      </w:r>
      <w:proofErr w:type="spellStart"/>
      <w:r w:rsidR="00693BED">
        <w:t>Trello</w:t>
      </w:r>
      <w:proofErr w:type="spellEnd"/>
      <w:r>
        <w:t xml:space="preserve"> e Teams para organização. Poucos utilizam caderno e papéis, e alguns não se organizam.</w:t>
      </w:r>
    </w:p>
    <w:p w14:paraId="20332254" w14:textId="77777777" w:rsidR="00693BED" w:rsidRDefault="00693BED" w:rsidP="00622F3B">
      <w:pPr>
        <w:pStyle w:val="CORPO"/>
      </w:pPr>
    </w:p>
    <w:p w14:paraId="64B8A530" w14:textId="77777777" w:rsidR="00693BED" w:rsidRDefault="00693BED" w:rsidP="00622F3B">
      <w:pPr>
        <w:pStyle w:val="CORPO"/>
      </w:pPr>
      <w:r>
        <w:t>Algumas respostas que obtivemos:</w:t>
      </w:r>
    </w:p>
    <w:p w14:paraId="1AA616E1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proofErr w:type="spellStart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planner</w:t>
      </w:r>
      <w:proofErr w:type="spellEnd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 xml:space="preserve">, </w:t>
      </w:r>
      <w:proofErr w:type="spellStart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notion</w:t>
      </w:r>
      <w:proofErr w:type="spellEnd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, listas</w:t>
      </w:r>
    </w:p>
    <w:p w14:paraId="70C8738D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 xml:space="preserve">Caderno, </w:t>
      </w:r>
      <w:proofErr w:type="spellStart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Notion</w:t>
      </w:r>
      <w:proofErr w:type="spellEnd"/>
    </w:p>
    <w:p w14:paraId="5505E2CE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lastRenderedPageBreak/>
        <w:t>fazia anotações das aulas e grupo de estudos</w:t>
      </w:r>
    </w:p>
    <w:p w14:paraId="5DDAD8F8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Verifico no dia a dia as tarefas e as aulas</w:t>
      </w:r>
    </w:p>
    <w:p w14:paraId="2FC27DA8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Desorganização total, Caos, Desespero, Dedicação focal</w:t>
      </w:r>
    </w:p>
    <w:p w14:paraId="535B6E85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Com cronograma dos trabalhos a serem entregues.</w:t>
      </w:r>
    </w:p>
    <w:p w14:paraId="75ABD202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 xml:space="preserve">Utilizo o </w:t>
      </w:r>
      <w:proofErr w:type="spellStart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trello</w:t>
      </w:r>
      <w:proofErr w:type="spellEnd"/>
    </w:p>
    <w:p w14:paraId="5BA493EE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 xml:space="preserve">Estudo quando </w:t>
      </w:r>
      <w:proofErr w:type="spellStart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da</w:t>
      </w:r>
      <w:proofErr w:type="spellEnd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 xml:space="preserve"> e boa pra </w:t>
      </w:r>
      <w:proofErr w:type="spellStart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nois</w:t>
      </w:r>
      <w:proofErr w:type="spellEnd"/>
    </w:p>
    <w:p w14:paraId="53CBFF61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 xml:space="preserve">Lutando </w:t>
      </w:r>
      <w:proofErr w:type="spellStart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kkkk</w:t>
      </w:r>
      <w:proofErr w:type="spellEnd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, complicado pra aluno novo pegar a manha</w:t>
      </w:r>
    </w:p>
    <w:p w14:paraId="541117FC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Separo as atividades baseando se no nível de dificuldade e tempo de entrega.</w:t>
      </w:r>
    </w:p>
    <w:p w14:paraId="2ED20008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 xml:space="preserve">Por </w:t>
      </w:r>
      <w:proofErr w:type="spellStart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excel</w:t>
      </w:r>
      <w:proofErr w:type="spellEnd"/>
    </w:p>
    <w:p w14:paraId="4957F272" w14:textId="77777777" w:rsidR="00693BED" w:rsidRPr="00693BED" w:rsidRDefault="00693BED" w:rsidP="00693BED">
      <w:pPr>
        <w:pStyle w:val="CORPO"/>
        <w:numPr>
          <w:ilvl w:val="0"/>
          <w:numId w:val="15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Google agenda e anotações.</w:t>
      </w:r>
    </w:p>
    <w:p w14:paraId="4DFCDA74" w14:textId="77777777" w:rsidR="00693BED" w:rsidRDefault="00693BED" w:rsidP="00693BED">
      <w:pPr>
        <w:pStyle w:val="CORPO"/>
        <w:rPr>
          <w:rFonts w:cs="Arial"/>
          <w:color w:val="202124"/>
          <w:spacing w:val="3"/>
          <w:sz w:val="21"/>
          <w:szCs w:val="21"/>
          <w:shd w:val="clear" w:color="auto" w:fill="F8F9FA"/>
        </w:rPr>
      </w:pPr>
    </w:p>
    <w:p w14:paraId="78556236" w14:textId="77777777" w:rsidR="00693BED" w:rsidRDefault="00693BED" w:rsidP="00693BED">
      <w:pPr>
        <w:pStyle w:val="CORPO"/>
        <w:ind w:firstLine="708"/>
      </w:pPr>
      <w:r>
        <w:rPr>
          <w:rFonts w:cs="Arial"/>
          <w:color w:val="202124"/>
          <w:spacing w:val="2"/>
          <w:shd w:val="clear" w:color="auto" w:fill="FFFFFF"/>
        </w:rPr>
        <w:t>Nessa escala, o quão organizado com seus estudos você se considera?</w:t>
      </w:r>
    </w:p>
    <w:p w14:paraId="7EA5BC28" w14:textId="77777777" w:rsidR="00693BED" w:rsidRDefault="00693BED" w:rsidP="00693BED">
      <w:pPr>
        <w:pStyle w:val="CORPO"/>
        <w:keepNext/>
        <w:ind w:firstLine="0"/>
      </w:pPr>
      <w:r w:rsidRPr="00693BED">
        <w:rPr>
          <w:noProof/>
        </w:rPr>
        <w:drawing>
          <wp:inline distT="0" distB="0" distL="0" distR="0" wp14:anchorId="5925EF79" wp14:editId="1F60DC83">
            <wp:extent cx="5760085" cy="18319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4531" w14:textId="77777777" w:rsidR="00693BED" w:rsidRDefault="00693BED" w:rsidP="00693BED">
      <w:pPr>
        <w:pStyle w:val="Legenda"/>
        <w:jc w:val="both"/>
      </w:pPr>
      <w:bookmarkStart w:id="10" w:name="_Toc1043724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5</w:t>
      </w:r>
      <w:r>
        <w:fldChar w:fldCharType="end"/>
      </w:r>
      <w:r>
        <w:t xml:space="preserve"> - Gráfico Escala de Organização</w:t>
      </w:r>
      <w:bookmarkEnd w:id="10"/>
    </w:p>
    <w:p w14:paraId="51DB299D" w14:textId="77777777" w:rsidR="00693BED" w:rsidRDefault="00693BED" w:rsidP="00693BED">
      <w:pPr>
        <w:pStyle w:val="IMGTBLGRF"/>
        <w:rPr>
          <w:lang w:eastAsia="en-US"/>
        </w:rPr>
      </w:pPr>
    </w:p>
    <w:p w14:paraId="5FD84A71" w14:textId="77777777" w:rsidR="00693BED" w:rsidRDefault="00693BED" w:rsidP="00693BED">
      <w:pPr>
        <w:pStyle w:val="Fonte"/>
        <w:rPr>
          <w:lang w:eastAsia="en-US"/>
        </w:rPr>
      </w:pPr>
    </w:p>
    <w:p w14:paraId="07ACCC29" w14:textId="77777777" w:rsidR="003135E0" w:rsidRDefault="00693BED" w:rsidP="00693BED">
      <w:pPr>
        <w:pStyle w:val="CORPO"/>
        <w:ind w:firstLine="0"/>
        <w:rPr>
          <w:rFonts w:cs="Arial"/>
          <w:color w:val="202124"/>
          <w:spacing w:val="2"/>
          <w:shd w:val="clear" w:color="auto" w:fill="FFFFFF"/>
        </w:rPr>
      </w:pPr>
      <w:r>
        <w:tab/>
      </w:r>
      <w:r>
        <w:rPr>
          <w:rFonts w:cs="Arial"/>
          <w:color w:val="202124"/>
          <w:spacing w:val="2"/>
          <w:shd w:val="clear" w:color="auto" w:fill="FFFFFF"/>
        </w:rPr>
        <w:t>Através de qual(</w:t>
      </w:r>
      <w:proofErr w:type="spellStart"/>
      <w:r>
        <w:rPr>
          <w:rFonts w:cs="Arial"/>
          <w:color w:val="202124"/>
          <w:spacing w:val="2"/>
          <w:shd w:val="clear" w:color="auto" w:fill="FFFFFF"/>
        </w:rPr>
        <w:t>is</w:t>
      </w:r>
      <w:proofErr w:type="spellEnd"/>
      <w:r>
        <w:rPr>
          <w:rFonts w:cs="Arial"/>
          <w:color w:val="202124"/>
          <w:spacing w:val="2"/>
          <w:shd w:val="clear" w:color="auto" w:fill="FFFFFF"/>
        </w:rPr>
        <w:t>) dispositivos você estuda?</w:t>
      </w:r>
    </w:p>
    <w:p w14:paraId="0B210515" w14:textId="77777777" w:rsidR="00693BED" w:rsidRDefault="00693BED" w:rsidP="00693BED">
      <w:pPr>
        <w:pStyle w:val="CORPO"/>
        <w:keepNext/>
        <w:ind w:firstLine="0"/>
      </w:pPr>
      <w:r w:rsidRPr="00693BED">
        <w:rPr>
          <w:noProof/>
        </w:rPr>
        <w:drawing>
          <wp:inline distT="0" distB="0" distL="0" distR="0" wp14:anchorId="61F8421D" wp14:editId="0C0D390A">
            <wp:extent cx="4533900" cy="1861343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701" cy="186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B559" w14:textId="77777777" w:rsidR="00693BED" w:rsidRDefault="00693BED" w:rsidP="00693BED">
      <w:pPr>
        <w:pStyle w:val="Legenda"/>
        <w:jc w:val="both"/>
      </w:pPr>
      <w:bookmarkStart w:id="11" w:name="_Toc1043724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6</w:t>
      </w:r>
      <w:r>
        <w:fldChar w:fldCharType="end"/>
      </w:r>
      <w:r>
        <w:t xml:space="preserve"> - Gráfico Dispositivos utilizados para estudar</w:t>
      </w:r>
      <w:bookmarkEnd w:id="11"/>
    </w:p>
    <w:p w14:paraId="2455CC15" w14:textId="77777777" w:rsidR="00693BED" w:rsidRDefault="00693BED" w:rsidP="00693BED">
      <w:pPr>
        <w:pStyle w:val="Ttulo2"/>
        <w:rPr>
          <w:noProof/>
        </w:rPr>
      </w:pPr>
      <w:r>
        <w:rPr>
          <w:noProof/>
        </w:rPr>
        <w:lastRenderedPageBreak/>
        <w:tab/>
      </w:r>
      <w:bookmarkStart w:id="12" w:name="_Toc104372506"/>
      <w:r>
        <w:rPr>
          <w:noProof/>
        </w:rPr>
        <w:t>Sugestões</w:t>
      </w:r>
      <w:bookmarkEnd w:id="12"/>
    </w:p>
    <w:p w14:paraId="0A8316AD" w14:textId="77777777" w:rsidR="00693BED" w:rsidRDefault="00693BED" w:rsidP="00693BED">
      <w:pPr>
        <w:pStyle w:val="CORPO"/>
        <w:ind w:firstLine="0"/>
        <w:rPr>
          <w:noProof/>
        </w:rPr>
      </w:pPr>
    </w:p>
    <w:p w14:paraId="6209A48A" w14:textId="77777777" w:rsidR="00693BED" w:rsidRDefault="00693BED" w:rsidP="00693BED">
      <w:pPr>
        <w:pStyle w:val="CORPO"/>
        <w:ind w:firstLine="360"/>
        <w:rPr>
          <w:noProof/>
        </w:rPr>
      </w:pPr>
      <w:r>
        <w:rPr>
          <w:noProof/>
        </w:rPr>
        <w:t>Os participantes da pesquisa também nos forneceram sugestões, tais como:</w:t>
      </w:r>
    </w:p>
    <w:p w14:paraId="26FA3D18" w14:textId="77777777" w:rsidR="00693BED" w:rsidRDefault="00693BED" w:rsidP="00693BED">
      <w:pPr>
        <w:pStyle w:val="CORPO"/>
        <w:ind w:firstLine="360"/>
        <w:rPr>
          <w:noProof/>
        </w:rPr>
      </w:pPr>
    </w:p>
    <w:p w14:paraId="690677F7" w14:textId="77777777" w:rsidR="00693BED" w:rsidRPr="00693BED" w:rsidRDefault="00693BED" w:rsidP="00693BED">
      <w:pPr>
        <w:pStyle w:val="CORPO"/>
        <w:numPr>
          <w:ilvl w:val="0"/>
          <w:numId w:val="16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Organização de distribuição de tarefas em grupo e conexão entre outros usuários/alunos</w:t>
      </w:r>
    </w:p>
    <w:p w14:paraId="38352C0D" w14:textId="77777777" w:rsidR="00693BED" w:rsidRPr="00693BED" w:rsidRDefault="00693BED" w:rsidP="00693BED">
      <w:pPr>
        <w:pStyle w:val="CORPO"/>
        <w:numPr>
          <w:ilvl w:val="0"/>
          <w:numId w:val="16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Conteúdo para estudo colaborativo.</w:t>
      </w:r>
    </w:p>
    <w:p w14:paraId="6AE7C915" w14:textId="77777777" w:rsidR="00693BED" w:rsidRPr="00693BED" w:rsidRDefault="00693BED" w:rsidP="00693BED">
      <w:pPr>
        <w:pStyle w:val="CORPO"/>
        <w:numPr>
          <w:ilvl w:val="0"/>
          <w:numId w:val="16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 xml:space="preserve">arquivos para auxiliar nos </w:t>
      </w:r>
      <w:proofErr w:type="spellStart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exercicios</w:t>
      </w:r>
      <w:proofErr w:type="spellEnd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 xml:space="preserve"> como uma conta feita por exemplo.</w:t>
      </w:r>
    </w:p>
    <w:p w14:paraId="591A2D14" w14:textId="77777777" w:rsidR="00693BED" w:rsidRPr="00213B30" w:rsidRDefault="00693BED" w:rsidP="00693BED">
      <w:pPr>
        <w:pStyle w:val="CORPO"/>
        <w:numPr>
          <w:ilvl w:val="0"/>
          <w:numId w:val="16"/>
        </w:numPr>
      </w:pPr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 xml:space="preserve">cartões </w:t>
      </w:r>
      <w:proofErr w:type="spellStart"/>
      <w:r>
        <w:rPr>
          <w:rFonts w:cs="Arial"/>
          <w:color w:val="202124"/>
          <w:spacing w:val="3"/>
          <w:sz w:val="21"/>
          <w:szCs w:val="21"/>
          <w:shd w:val="clear" w:color="auto" w:fill="F8F9FA"/>
        </w:rPr>
        <w:t>kanban</w:t>
      </w:r>
      <w:proofErr w:type="spellEnd"/>
    </w:p>
    <w:p w14:paraId="5C403B3F" w14:textId="77777777" w:rsidR="00213B30" w:rsidRDefault="00213B30" w:rsidP="00213B30">
      <w:pPr>
        <w:pStyle w:val="CORPO"/>
        <w:ind w:firstLine="0"/>
        <w:rPr>
          <w:rFonts w:cs="Arial"/>
          <w:color w:val="202124"/>
          <w:spacing w:val="3"/>
          <w:sz w:val="21"/>
          <w:szCs w:val="21"/>
          <w:shd w:val="clear" w:color="auto" w:fill="F8F9FA"/>
        </w:rPr>
      </w:pPr>
    </w:p>
    <w:p w14:paraId="272DB7B4" w14:textId="77777777" w:rsidR="00213B30" w:rsidRDefault="00213B30" w:rsidP="00213B30">
      <w:pPr>
        <w:pStyle w:val="Ttulo1"/>
        <w:rPr>
          <w:shd w:val="clear" w:color="auto" w:fill="F8F9FA"/>
        </w:rPr>
      </w:pPr>
      <w:bookmarkStart w:id="13" w:name="_Toc104372507"/>
      <w:r>
        <w:rPr>
          <w:shd w:val="clear" w:color="auto" w:fill="F8F9FA"/>
        </w:rPr>
        <w:lastRenderedPageBreak/>
        <w:t>BENEFÍCIOS E BENEFICIÁRIOS</w:t>
      </w:r>
      <w:bookmarkEnd w:id="13"/>
    </w:p>
    <w:p w14:paraId="1FED49BC" w14:textId="77777777" w:rsidR="00213B30" w:rsidRDefault="00213B30" w:rsidP="00213B30">
      <w:pPr>
        <w:pStyle w:val="CORPO"/>
      </w:pPr>
      <w:r>
        <w:t xml:space="preserve">Utilizando a plataforma </w:t>
      </w:r>
      <w:proofErr w:type="spellStart"/>
      <w:r>
        <w:t>UniHELPER</w:t>
      </w:r>
      <w:proofErr w:type="spellEnd"/>
      <w:r>
        <w:t xml:space="preserve">, os beneficiários seriam os estudantes que encontram dificuldade em organizar os seus estudos em uma única plataforma. Estes poderiam contar com benefícios como: serem notificados a respeito das datas de entrega, melhor organização dos estudos, visualizar os trabalhos propostos pelos professores em um único lugar ao invés de precisarem acessar diversos sites para visualizar o que precisa ser entregue. </w:t>
      </w:r>
    </w:p>
    <w:p w14:paraId="6D3286DD" w14:textId="77777777" w:rsidR="00213B30" w:rsidRDefault="00213B30" w:rsidP="00213B30">
      <w:pPr>
        <w:pStyle w:val="Ttulo1"/>
      </w:pPr>
      <w:bookmarkStart w:id="14" w:name="_Toc104372508"/>
      <w:r>
        <w:lastRenderedPageBreak/>
        <w:t>o projeto</w:t>
      </w:r>
      <w:bookmarkEnd w:id="14"/>
    </w:p>
    <w:p w14:paraId="466CB6C2" w14:textId="77777777" w:rsidR="00213B30" w:rsidRPr="00213B30" w:rsidRDefault="00213B30" w:rsidP="00213B30">
      <w:pPr>
        <w:pStyle w:val="Ttulo2"/>
      </w:pPr>
      <w:bookmarkStart w:id="15" w:name="_Toc104372509"/>
      <w:r>
        <w:t>TAP – Termo de abertura do projeto</w:t>
      </w:r>
      <w:bookmarkEnd w:id="15"/>
    </w:p>
    <w:tbl>
      <w:tblPr>
        <w:tblW w:w="5019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4A0" w:firstRow="1" w:lastRow="0" w:firstColumn="1" w:lastColumn="0" w:noHBand="0" w:noVBand="1"/>
      </w:tblPr>
      <w:tblGrid>
        <w:gridCol w:w="6047"/>
        <w:gridCol w:w="3038"/>
      </w:tblGrid>
      <w:tr w:rsidR="00213B30" w:rsidRPr="00C4752A" w14:paraId="4EE97121" w14:textId="77777777" w:rsidTr="00213B30">
        <w:trPr>
          <w:trHeight w:val="170"/>
          <w:tblHeader/>
        </w:trPr>
        <w:tc>
          <w:tcPr>
            <w:tcW w:w="3328" w:type="pct"/>
            <w:shd w:val="clear" w:color="auto" w:fill="C4BC96"/>
            <w:vAlign w:val="center"/>
          </w:tcPr>
          <w:p w14:paraId="53AC0EA9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 xml:space="preserve">1 – Nome do Projeto </w:t>
            </w:r>
          </w:p>
        </w:tc>
        <w:tc>
          <w:tcPr>
            <w:tcW w:w="1672" w:type="pct"/>
            <w:shd w:val="clear" w:color="auto" w:fill="C4BC96"/>
            <w:vAlign w:val="center"/>
          </w:tcPr>
          <w:p w14:paraId="0ABB4F9A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2 – Código</w:t>
            </w:r>
          </w:p>
        </w:tc>
      </w:tr>
      <w:tr w:rsidR="00213B30" w:rsidRPr="00C4752A" w14:paraId="266E26A5" w14:textId="77777777" w:rsidTr="00213B30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14:paraId="6CA5E2F1" w14:textId="77777777" w:rsidR="00213B30" w:rsidRPr="00ED6C5A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UniHELPER</w:t>
            </w:r>
            <w:proofErr w:type="spellEnd"/>
          </w:p>
        </w:tc>
        <w:tc>
          <w:tcPr>
            <w:tcW w:w="1672" w:type="pct"/>
            <w:shd w:val="clear" w:color="auto" w:fill="auto"/>
            <w:vAlign w:val="center"/>
          </w:tcPr>
          <w:p w14:paraId="33001D3B" w14:textId="77777777" w:rsidR="00213B30" w:rsidRPr="00ED6C5A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202203201538</w:t>
            </w:r>
          </w:p>
        </w:tc>
      </w:tr>
      <w:tr w:rsidR="00213B30" w:rsidRPr="00C4752A" w14:paraId="2372F9EB" w14:textId="77777777" w:rsidTr="00213B30">
        <w:trPr>
          <w:trHeight w:val="309"/>
          <w:tblHeader/>
        </w:trPr>
        <w:tc>
          <w:tcPr>
            <w:tcW w:w="3328" w:type="pct"/>
            <w:shd w:val="clear" w:color="auto" w:fill="C4BC96"/>
            <w:vAlign w:val="center"/>
          </w:tcPr>
          <w:p w14:paraId="6ACD42FC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3 – Líder do Projeto</w:t>
            </w:r>
          </w:p>
        </w:tc>
        <w:tc>
          <w:tcPr>
            <w:tcW w:w="1672" w:type="pct"/>
            <w:shd w:val="clear" w:color="auto" w:fill="C4BC96"/>
          </w:tcPr>
          <w:p w14:paraId="5F8F9C7B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3.1 - Área de lotação</w:t>
            </w:r>
          </w:p>
        </w:tc>
      </w:tr>
      <w:tr w:rsidR="00213B30" w:rsidRPr="00C4752A" w14:paraId="165D40D2" w14:textId="77777777" w:rsidTr="00213B30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14:paraId="0CEA810B" w14:textId="66FB9006" w:rsidR="00213B30" w:rsidRPr="00ED6C5A" w:rsidRDefault="00C170BC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/>
                <w:i w:val="0"/>
                <w:color w:val="auto"/>
                <w:spacing w:val="20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auto"/>
                <w:spacing w:val="20"/>
                <w:sz w:val="22"/>
                <w:szCs w:val="22"/>
              </w:rPr>
              <w:t>Danilo Alves Barreto</w:t>
            </w:r>
          </w:p>
        </w:tc>
        <w:tc>
          <w:tcPr>
            <w:tcW w:w="1672" w:type="pct"/>
          </w:tcPr>
          <w:p w14:paraId="1B654037" w14:textId="77777777" w:rsidR="00213B30" w:rsidRPr="00ED6C5A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/>
                <w:i w:val="0"/>
                <w:color w:val="auto"/>
                <w:spacing w:val="20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auto"/>
                <w:spacing w:val="20"/>
                <w:sz w:val="22"/>
                <w:szCs w:val="22"/>
              </w:rPr>
              <w:t>UI &amp; UX</w:t>
            </w:r>
          </w:p>
        </w:tc>
      </w:tr>
      <w:tr w:rsidR="00213B30" w:rsidRPr="00C4752A" w14:paraId="782DD473" w14:textId="77777777" w:rsidTr="00213B30">
        <w:trPr>
          <w:trHeight w:val="170"/>
        </w:trPr>
        <w:tc>
          <w:tcPr>
            <w:tcW w:w="3328" w:type="pct"/>
            <w:shd w:val="clear" w:color="auto" w:fill="C4BC96"/>
            <w:vAlign w:val="center"/>
          </w:tcPr>
          <w:p w14:paraId="128C6CAB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 xml:space="preserve">3.2 – E-mail </w:t>
            </w:r>
          </w:p>
        </w:tc>
        <w:tc>
          <w:tcPr>
            <w:tcW w:w="1672" w:type="pct"/>
            <w:shd w:val="clear" w:color="auto" w:fill="C4BC96"/>
            <w:vAlign w:val="center"/>
          </w:tcPr>
          <w:p w14:paraId="30318E53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3.3 – Telefone</w:t>
            </w:r>
          </w:p>
        </w:tc>
      </w:tr>
      <w:tr w:rsidR="00213B30" w:rsidRPr="00C4752A" w14:paraId="1082CC57" w14:textId="77777777" w:rsidTr="00213B30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14:paraId="113C38DD" w14:textId="30A330C2" w:rsidR="00213B30" w:rsidRPr="00ED6C5A" w:rsidRDefault="00C170BC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Danilobarreto13@gmail.com</w:t>
            </w:r>
          </w:p>
        </w:tc>
        <w:tc>
          <w:tcPr>
            <w:tcW w:w="1672" w:type="pct"/>
            <w:shd w:val="clear" w:color="auto" w:fill="auto"/>
            <w:vAlign w:val="center"/>
          </w:tcPr>
          <w:p w14:paraId="4E5E3E24" w14:textId="23FDB983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</w:p>
        </w:tc>
      </w:tr>
      <w:tr w:rsidR="00213B30" w:rsidRPr="00C4752A" w14:paraId="6AC6B043" w14:textId="77777777" w:rsidTr="00213B30">
        <w:trPr>
          <w:trHeight w:val="309"/>
          <w:tblHeader/>
        </w:trPr>
        <w:tc>
          <w:tcPr>
            <w:tcW w:w="3328" w:type="pct"/>
            <w:shd w:val="clear" w:color="auto" w:fill="C4BC96"/>
            <w:vAlign w:val="center"/>
          </w:tcPr>
          <w:p w14:paraId="04E5D03E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4 – Gestores do Projeto</w:t>
            </w:r>
          </w:p>
        </w:tc>
        <w:tc>
          <w:tcPr>
            <w:tcW w:w="1672" w:type="pct"/>
            <w:shd w:val="clear" w:color="auto" w:fill="C4BC96"/>
            <w:vAlign w:val="center"/>
          </w:tcPr>
          <w:p w14:paraId="7F729B8F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4.1 – Área de lotação</w:t>
            </w:r>
          </w:p>
        </w:tc>
      </w:tr>
      <w:tr w:rsidR="00213B30" w:rsidRPr="002E1B27" w14:paraId="180F8EE5" w14:textId="77777777" w:rsidTr="00213B30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14:paraId="3151963F" w14:textId="77777777" w:rsidR="00213B30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Danilo Alves Barreto</w:t>
            </w:r>
          </w:p>
          <w:p w14:paraId="21FDCC40" w14:textId="77777777" w:rsidR="00213B30" w:rsidRPr="00ED6C5A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Alex Felix André Junior</w:t>
            </w:r>
          </w:p>
        </w:tc>
        <w:tc>
          <w:tcPr>
            <w:tcW w:w="1672" w:type="pct"/>
            <w:shd w:val="clear" w:color="auto" w:fill="auto"/>
            <w:vAlign w:val="center"/>
          </w:tcPr>
          <w:p w14:paraId="2091732B" w14:textId="77777777" w:rsidR="00213B30" w:rsidRPr="002E1B27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  <w:lang w:val="en-US"/>
              </w:rPr>
            </w:pPr>
            <w:r w:rsidRPr="002E1B27">
              <w:rPr>
                <w:rFonts w:ascii="Arial" w:hAnsi="Arial" w:cs="Arial"/>
                <w:i w:val="0"/>
                <w:color w:val="auto"/>
                <w:sz w:val="22"/>
                <w:szCs w:val="22"/>
                <w:lang w:val="en-US"/>
              </w:rPr>
              <w:t>Front-End</w:t>
            </w:r>
          </w:p>
          <w:p w14:paraId="06FBE9C7" w14:textId="77777777" w:rsidR="00213B30" w:rsidRPr="002E1B27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  <w:lang w:val="en-US"/>
              </w:rPr>
            </w:pPr>
            <w:r w:rsidRPr="002E1B27">
              <w:rPr>
                <w:rFonts w:ascii="Arial" w:hAnsi="Arial" w:cs="Arial"/>
                <w:i w:val="0"/>
                <w:color w:val="auto"/>
                <w:sz w:val="22"/>
                <w:szCs w:val="22"/>
                <w:lang w:val="en-US"/>
              </w:rPr>
              <w:t>Back-End</w:t>
            </w:r>
          </w:p>
          <w:p w14:paraId="094430C4" w14:textId="77777777" w:rsidR="00213B30" w:rsidRPr="002E1B27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  <w:lang w:val="en-US"/>
              </w:rPr>
            </w:pPr>
            <w:r w:rsidRPr="002E1B27">
              <w:rPr>
                <w:rFonts w:ascii="Arial" w:hAnsi="Arial" w:cs="Arial"/>
                <w:i w:val="0"/>
                <w:color w:val="auto"/>
                <w:sz w:val="22"/>
                <w:szCs w:val="22"/>
                <w:lang w:val="en-US"/>
              </w:rPr>
              <w:t>QA</w:t>
            </w:r>
          </w:p>
        </w:tc>
      </w:tr>
      <w:tr w:rsidR="00213B30" w:rsidRPr="00C4752A" w14:paraId="6393CA0C" w14:textId="77777777" w:rsidTr="00213B30">
        <w:trPr>
          <w:trHeight w:val="170"/>
        </w:trPr>
        <w:tc>
          <w:tcPr>
            <w:tcW w:w="3328" w:type="pct"/>
            <w:shd w:val="clear" w:color="auto" w:fill="C4BC96"/>
            <w:vAlign w:val="center"/>
          </w:tcPr>
          <w:p w14:paraId="27E9A9CE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 xml:space="preserve">4.2 – E-mail </w:t>
            </w:r>
          </w:p>
        </w:tc>
        <w:tc>
          <w:tcPr>
            <w:tcW w:w="1672" w:type="pct"/>
            <w:shd w:val="clear" w:color="auto" w:fill="C4BC96"/>
            <w:vAlign w:val="center"/>
          </w:tcPr>
          <w:p w14:paraId="4A2409AB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4.3 – Telefone</w:t>
            </w:r>
          </w:p>
        </w:tc>
      </w:tr>
      <w:tr w:rsidR="00213B30" w:rsidRPr="00C4752A" w14:paraId="630CBA34" w14:textId="77777777" w:rsidTr="00213B30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14:paraId="211051D8" w14:textId="17DFB9DD" w:rsidR="00213B30" w:rsidRDefault="0000000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hyperlink r:id="rId18" w:history="1">
              <w:r w:rsidR="00C170BC" w:rsidRPr="00FE36E9">
                <w:rPr>
                  <w:rStyle w:val="Hyperlink"/>
                  <w:rFonts w:ascii="Arial" w:hAnsi="Arial" w:cs="Arial"/>
                  <w:i w:val="0"/>
                  <w:sz w:val="22"/>
                  <w:szCs w:val="22"/>
                </w:rPr>
                <w:t>Danilobarreto13@gmail.com</w:t>
              </w:r>
            </w:hyperlink>
          </w:p>
          <w:p w14:paraId="0A20846B" w14:textId="77777777" w:rsidR="00213B30" w:rsidRPr="00ED6C5A" w:rsidRDefault="0000000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hyperlink r:id="rId19" w:history="1">
              <w:r w:rsidR="00213B30" w:rsidRPr="0066698D">
                <w:rPr>
                  <w:rStyle w:val="Hyperlink"/>
                  <w:rFonts w:ascii="Arial" w:hAnsi="Arial" w:cs="Arial"/>
                  <w:i w:val="0"/>
                  <w:sz w:val="22"/>
                  <w:szCs w:val="22"/>
                </w:rPr>
                <w:t>Alex.felix.jr@hotmail.com</w:t>
              </w:r>
            </w:hyperlink>
            <w:r w:rsidR="00213B30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672" w:type="pct"/>
            <w:shd w:val="clear" w:color="auto" w:fill="auto"/>
            <w:vAlign w:val="center"/>
          </w:tcPr>
          <w:p w14:paraId="29B314E7" w14:textId="77777777" w:rsidR="00213B30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15997622505</w:t>
            </w:r>
          </w:p>
          <w:p w14:paraId="5635A521" w14:textId="77777777" w:rsidR="00213B30" w:rsidRPr="00ED6C5A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15997197090</w:t>
            </w:r>
          </w:p>
        </w:tc>
      </w:tr>
      <w:tr w:rsidR="00213B30" w:rsidRPr="00C4752A" w14:paraId="74C8D927" w14:textId="77777777" w:rsidTr="00213B3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3"/>
        </w:trPr>
        <w:tc>
          <w:tcPr>
            <w:tcW w:w="5000" w:type="pct"/>
            <w:gridSpan w:val="2"/>
          </w:tcPr>
          <w:p w14:paraId="7A504736" w14:textId="77777777" w:rsidR="00213B30" w:rsidRPr="00ED6C5A" w:rsidRDefault="00213B30" w:rsidP="00213B30">
            <w:pPr>
              <w:pStyle w:val="infoblue"/>
              <w:spacing w:after="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</w:p>
        </w:tc>
      </w:tr>
      <w:tr w:rsidR="00213B30" w:rsidRPr="00C4752A" w14:paraId="1A3C11AE" w14:textId="77777777" w:rsidTr="00213B3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5000" w:type="pct"/>
            <w:gridSpan w:val="2"/>
            <w:shd w:val="clear" w:color="auto" w:fill="C4BC96"/>
          </w:tcPr>
          <w:p w14:paraId="583F94CB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5. Objetivo do Documento</w:t>
            </w:r>
          </w:p>
        </w:tc>
      </w:tr>
      <w:tr w:rsidR="00213B30" w:rsidRPr="00C4752A" w14:paraId="5CAA7DD6" w14:textId="77777777" w:rsidTr="00213B3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35"/>
        </w:trPr>
        <w:tc>
          <w:tcPr>
            <w:tcW w:w="5000" w:type="pct"/>
            <w:gridSpan w:val="2"/>
          </w:tcPr>
          <w:p w14:paraId="0D7F0333" w14:textId="77777777" w:rsidR="00213B30" w:rsidRPr="00ED6C5A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r w:rsidRPr="00ED6C5A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Este documento tem como objetivo autorizar formalmente o início de um projeto e contém informações necessárias para o entendimento do projeto, fornecendo uma visão macro do serviço a ser desenvolvido.</w:t>
            </w:r>
          </w:p>
        </w:tc>
      </w:tr>
    </w:tbl>
    <w:p w14:paraId="13AA716E" w14:textId="77777777" w:rsidR="00213B30" w:rsidRPr="00ED6C5A" w:rsidRDefault="00213B30" w:rsidP="00213B30">
      <w:pPr>
        <w:pStyle w:val="infoblue"/>
        <w:spacing w:after="0" w:line="276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4A0" w:firstRow="1" w:lastRow="0" w:firstColumn="1" w:lastColumn="0" w:noHBand="0" w:noVBand="1"/>
      </w:tblPr>
      <w:tblGrid>
        <w:gridCol w:w="1273"/>
        <w:gridCol w:w="1397"/>
        <w:gridCol w:w="4154"/>
        <w:gridCol w:w="2227"/>
      </w:tblGrid>
      <w:tr w:rsidR="00213B30" w:rsidRPr="00C4752A" w14:paraId="631336C4" w14:textId="77777777" w:rsidTr="00213B30">
        <w:trPr>
          <w:trHeight w:val="170"/>
          <w:tblHeader/>
        </w:trPr>
        <w:tc>
          <w:tcPr>
            <w:tcW w:w="5000" w:type="pct"/>
            <w:gridSpan w:val="4"/>
            <w:shd w:val="clear" w:color="auto" w:fill="C4BC96"/>
            <w:vAlign w:val="center"/>
          </w:tcPr>
          <w:p w14:paraId="0CCE5804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6 – Histórico de Mudança</w:t>
            </w:r>
          </w:p>
        </w:tc>
      </w:tr>
      <w:tr w:rsidR="00213B30" w:rsidRPr="00C4752A" w14:paraId="11162807" w14:textId="77777777" w:rsidTr="00213B30">
        <w:trPr>
          <w:trHeight w:val="442"/>
        </w:trPr>
        <w:tc>
          <w:tcPr>
            <w:tcW w:w="703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328E893" w14:textId="7777777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Versão</w:t>
            </w:r>
          </w:p>
        </w:tc>
        <w:tc>
          <w:tcPr>
            <w:tcW w:w="772" w:type="pct"/>
            <w:tcBorders>
              <w:bottom w:val="single" w:sz="4" w:space="0" w:color="000000"/>
            </w:tcBorders>
          </w:tcPr>
          <w:p w14:paraId="036F3469" w14:textId="7777777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Data</w:t>
            </w:r>
          </w:p>
        </w:tc>
        <w:tc>
          <w:tcPr>
            <w:tcW w:w="2295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C3A4DED" w14:textId="7777777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Descrição</w:t>
            </w:r>
          </w:p>
        </w:tc>
        <w:tc>
          <w:tcPr>
            <w:tcW w:w="1230" w:type="pct"/>
            <w:tcBorders>
              <w:bottom w:val="single" w:sz="4" w:space="0" w:color="000000"/>
            </w:tcBorders>
            <w:vAlign w:val="center"/>
          </w:tcPr>
          <w:p w14:paraId="43CC5643" w14:textId="7777777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Autor</w:t>
            </w:r>
          </w:p>
        </w:tc>
      </w:tr>
      <w:tr w:rsidR="00213B30" w:rsidRPr="00C4752A" w14:paraId="685FC44A" w14:textId="77777777" w:rsidTr="00213B30">
        <w:trPr>
          <w:trHeight w:val="1967"/>
        </w:trPr>
        <w:tc>
          <w:tcPr>
            <w:tcW w:w="703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0A464C" w14:textId="7777777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</w:p>
        </w:tc>
        <w:tc>
          <w:tcPr>
            <w:tcW w:w="772" w:type="pct"/>
            <w:tcBorders>
              <w:top w:val="single" w:sz="4" w:space="0" w:color="000000"/>
              <w:bottom w:val="single" w:sz="4" w:space="0" w:color="000000"/>
            </w:tcBorders>
          </w:tcPr>
          <w:p w14:paraId="17379C77" w14:textId="7777777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</w:p>
        </w:tc>
        <w:tc>
          <w:tcPr>
            <w:tcW w:w="229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7A4650" w14:textId="7777777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</w:p>
        </w:tc>
        <w:tc>
          <w:tcPr>
            <w:tcW w:w="123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CE85709" w14:textId="7777777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</w:p>
        </w:tc>
      </w:tr>
    </w:tbl>
    <w:p w14:paraId="3CFA4AC9" w14:textId="77777777" w:rsidR="00213B30" w:rsidRPr="00ED6C5A" w:rsidRDefault="00213B30" w:rsidP="00213B30">
      <w:pPr>
        <w:rPr>
          <w:rFonts w:cs="Arial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4A0" w:firstRow="1" w:lastRow="0" w:firstColumn="1" w:lastColumn="0" w:noHBand="0" w:noVBand="1"/>
      </w:tblPr>
      <w:tblGrid>
        <w:gridCol w:w="9051"/>
      </w:tblGrid>
      <w:tr w:rsidR="00213B30" w:rsidRPr="00C4752A" w14:paraId="3A191796" w14:textId="77777777" w:rsidTr="00213B30">
        <w:trPr>
          <w:trHeight w:val="170"/>
          <w:tblHeader/>
        </w:trPr>
        <w:tc>
          <w:tcPr>
            <w:tcW w:w="5000" w:type="pct"/>
            <w:shd w:val="clear" w:color="auto" w:fill="C4BC96"/>
            <w:vAlign w:val="center"/>
          </w:tcPr>
          <w:p w14:paraId="6913DD2E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 xml:space="preserve">7 – Objetivo do Projeto </w:t>
            </w:r>
          </w:p>
        </w:tc>
      </w:tr>
      <w:tr w:rsidR="00213B30" w:rsidRPr="00C4752A" w14:paraId="001E1830" w14:textId="77777777" w:rsidTr="00213B30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6FAAA237" w14:textId="77777777" w:rsidR="00213B30" w:rsidRPr="00ED6C5A" w:rsidRDefault="00213B30" w:rsidP="00213B30">
            <w:pPr>
              <w:rPr>
                <w:rFonts w:eastAsia="Arial Unicode MS" w:cs="Arial"/>
                <w:iCs/>
                <w:sz w:val="22"/>
                <w:szCs w:val="22"/>
              </w:rPr>
            </w:pPr>
            <w:r>
              <w:rPr>
                <w:rFonts w:eastAsia="Arial Unicode MS" w:cs="Arial"/>
                <w:iCs/>
                <w:sz w:val="22"/>
                <w:szCs w:val="22"/>
              </w:rPr>
              <w:t>Auxiliar estudantes universitários a organizar suas rotinas na universidade como entregas, prazos, provas, metas, etc.</w:t>
            </w:r>
          </w:p>
        </w:tc>
      </w:tr>
    </w:tbl>
    <w:p w14:paraId="1D9294D3" w14:textId="77777777" w:rsidR="00213B30" w:rsidRPr="00ED6C5A" w:rsidRDefault="00213B30" w:rsidP="00213B30">
      <w:pPr>
        <w:pStyle w:val="infoblue"/>
        <w:spacing w:after="0" w:line="276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4A0" w:firstRow="1" w:lastRow="0" w:firstColumn="1" w:lastColumn="0" w:noHBand="0" w:noVBand="1"/>
      </w:tblPr>
      <w:tblGrid>
        <w:gridCol w:w="9051"/>
      </w:tblGrid>
      <w:tr w:rsidR="00213B30" w:rsidRPr="00C4752A" w14:paraId="6AABE4CB" w14:textId="77777777" w:rsidTr="00213B30">
        <w:trPr>
          <w:trHeight w:val="170"/>
          <w:tblHeader/>
        </w:trPr>
        <w:tc>
          <w:tcPr>
            <w:tcW w:w="5000" w:type="pct"/>
            <w:shd w:val="clear" w:color="auto" w:fill="C4BC96"/>
            <w:vAlign w:val="center"/>
          </w:tcPr>
          <w:p w14:paraId="1B641CA7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8 – Justificativa</w:t>
            </w:r>
          </w:p>
        </w:tc>
      </w:tr>
      <w:tr w:rsidR="00213B30" w:rsidRPr="00C4752A" w14:paraId="2D5D1EE5" w14:textId="77777777" w:rsidTr="00213B30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5F752D71" w14:textId="77777777" w:rsidR="00213B30" w:rsidRPr="00ED6C5A" w:rsidRDefault="00213B30" w:rsidP="00213B30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auto"/>
                <w:kern w:val="1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  <w:kern w:val="1"/>
                <w:sz w:val="22"/>
                <w:szCs w:val="22"/>
              </w:rPr>
              <w:t xml:space="preserve">Visto que a necessidade de organização de estudantes universitários com seus trabalhos e provas dentro da universidade é algo muito buscado atualmente, decidimos desenvolver uma ferramenta que auxiliasse os estudantes, principalmente dentro da </w:t>
            </w:r>
            <w:proofErr w:type="spellStart"/>
            <w:r>
              <w:rPr>
                <w:rFonts w:ascii="Arial" w:hAnsi="Arial" w:cs="Arial"/>
                <w:i w:val="0"/>
                <w:iCs w:val="0"/>
                <w:color w:val="auto"/>
                <w:kern w:val="1"/>
                <w:sz w:val="22"/>
                <w:szCs w:val="22"/>
              </w:rPr>
              <w:t>Uniso</w:t>
            </w:r>
            <w:proofErr w:type="spellEnd"/>
            <w:r>
              <w:rPr>
                <w:rFonts w:ascii="Arial" w:hAnsi="Arial" w:cs="Arial"/>
                <w:i w:val="0"/>
                <w:iCs w:val="0"/>
                <w:color w:val="auto"/>
                <w:kern w:val="1"/>
                <w:sz w:val="22"/>
                <w:szCs w:val="22"/>
              </w:rPr>
              <w:t>, a organizarem seus estudos.</w:t>
            </w:r>
          </w:p>
        </w:tc>
      </w:tr>
    </w:tbl>
    <w:p w14:paraId="6876FEAC" w14:textId="77777777" w:rsidR="00213B30" w:rsidRPr="00ED6C5A" w:rsidRDefault="00213B30" w:rsidP="00213B30">
      <w:pPr>
        <w:pStyle w:val="infoblue"/>
        <w:spacing w:after="0" w:line="276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4A0" w:firstRow="1" w:lastRow="0" w:firstColumn="1" w:lastColumn="0" w:noHBand="0" w:noVBand="1"/>
      </w:tblPr>
      <w:tblGrid>
        <w:gridCol w:w="9051"/>
      </w:tblGrid>
      <w:tr w:rsidR="00213B30" w:rsidRPr="00C4752A" w14:paraId="16787CF2" w14:textId="77777777" w:rsidTr="00213B30">
        <w:trPr>
          <w:trHeight w:val="170"/>
          <w:tblHeader/>
        </w:trPr>
        <w:tc>
          <w:tcPr>
            <w:tcW w:w="5000" w:type="pct"/>
            <w:shd w:val="clear" w:color="auto" w:fill="C4BC96"/>
            <w:vAlign w:val="center"/>
          </w:tcPr>
          <w:p w14:paraId="3814F144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 xml:space="preserve">9 – Escopo </w:t>
            </w:r>
          </w:p>
        </w:tc>
      </w:tr>
      <w:tr w:rsidR="00213B30" w:rsidRPr="00C4752A" w14:paraId="0B964C30" w14:textId="77777777" w:rsidTr="00213B30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275E0F15" w14:textId="77777777" w:rsidR="00213B30" w:rsidRPr="001E52B5" w:rsidRDefault="00213B30" w:rsidP="00213B30">
            <w:pPr>
              <w:pStyle w:val="infoblue"/>
              <w:numPr>
                <w:ilvl w:val="0"/>
                <w:numId w:val="17"/>
              </w:numPr>
              <w:spacing w:before="120" w:line="276" w:lineRule="auto"/>
              <w:ind w:left="284" w:hanging="284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1E52B5">
              <w:rPr>
                <w:rFonts w:ascii="Arial" w:hAnsi="Arial" w:cs="Arial"/>
                <w:b/>
                <w:i w:val="0"/>
                <w:iCs w:val="0"/>
                <w:color w:val="auto"/>
                <w:sz w:val="22"/>
                <w:szCs w:val="22"/>
              </w:rPr>
              <w:t>Pesquisar:</w:t>
            </w:r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 xml:space="preserve"> Necessidade de possíveis usuários (estudantes universitários)</w:t>
            </w:r>
          </w:p>
          <w:p w14:paraId="5E7550D3" w14:textId="77777777" w:rsidR="00213B30" w:rsidRPr="001E52B5" w:rsidRDefault="00213B30" w:rsidP="00213B30">
            <w:pPr>
              <w:pStyle w:val="infoblue"/>
              <w:numPr>
                <w:ilvl w:val="0"/>
                <w:numId w:val="17"/>
              </w:numPr>
              <w:spacing w:before="120" w:line="276" w:lineRule="auto"/>
              <w:ind w:left="284" w:hanging="284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1E52B5">
              <w:rPr>
                <w:rFonts w:ascii="Arial" w:hAnsi="Arial" w:cs="Arial"/>
                <w:b/>
                <w:i w:val="0"/>
                <w:iCs w:val="0"/>
                <w:color w:val="auto"/>
                <w:sz w:val="22"/>
                <w:szCs w:val="22"/>
              </w:rPr>
              <w:t>Desenvolver:</w:t>
            </w:r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 xml:space="preserve"> Calendário, </w:t>
            </w:r>
            <w:proofErr w:type="spellStart"/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to-do</w:t>
            </w:r>
            <w:proofErr w:type="spellEnd"/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, grade do semestre atual, anotações gerais, lembretes programados.</w:t>
            </w:r>
          </w:p>
          <w:p w14:paraId="55AA9155" w14:textId="77777777" w:rsidR="00213B30" w:rsidRPr="001E52B5" w:rsidRDefault="00213B30" w:rsidP="00213B30">
            <w:pPr>
              <w:pStyle w:val="infoblue"/>
              <w:numPr>
                <w:ilvl w:val="0"/>
                <w:numId w:val="17"/>
              </w:numPr>
              <w:spacing w:before="120" w:line="276" w:lineRule="auto"/>
              <w:ind w:left="284" w:hanging="284"/>
              <w:jc w:val="both"/>
              <w:rPr>
                <w:rFonts w:ascii="Arial" w:hAnsi="Arial" w:cs="Arial"/>
                <w:iCs w:val="0"/>
                <w:sz w:val="22"/>
                <w:szCs w:val="22"/>
              </w:rPr>
            </w:pPr>
            <w:r w:rsidRPr="001E52B5">
              <w:rPr>
                <w:rFonts w:ascii="Arial" w:hAnsi="Arial" w:cs="Arial"/>
                <w:b/>
                <w:i w:val="0"/>
                <w:iCs w:val="0"/>
                <w:color w:val="auto"/>
                <w:sz w:val="22"/>
                <w:szCs w:val="22"/>
              </w:rPr>
              <w:t>Implementar:</w:t>
            </w:r>
            <w:r w:rsidRPr="001E52B5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App Android Nativo</w:t>
            </w:r>
          </w:p>
        </w:tc>
      </w:tr>
    </w:tbl>
    <w:p w14:paraId="1FF58CE7" w14:textId="77777777" w:rsidR="00213B30" w:rsidRPr="001E52B5" w:rsidRDefault="00213B30" w:rsidP="00213B30">
      <w:pPr>
        <w:pStyle w:val="infoblue"/>
        <w:spacing w:after="0" w:line="276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4A0" w:firstRow="1" w:lastRow="0" w:firstColumn="1" w:lastColumn="0" w:noHBand="0" w:noVBand="1"/>
      </w:tblPr>
      <w:tblGrid>
        <w:gridCol w:w="9051"/>
      </w:tblGrid>
      <w:tr w:rsidR="00213B30" w:rsidRPr="00C4752A" w14:paraId="5A5BB51B" w14:textId="77777777" w:rsidTr="00213B30">
        <w:trPr>
          <w:trHeight w:val="170"/>
          <w:tblHeader/>
        </w:trPr>
        <w:tc>
          <w:tcPr>
            <w:tcW w:w="5000" w:type="pct"/>
            <w:shd w:val="clear" w:color="auto" w:fill="C4BC96"/>
            <w:vAlign w:val="center"/>
          </w:tcPr>
          <w:p w14:paraId="2A2B4DFD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10 – Não-Escopo</w:t>
            </w:r>
          </w:p>
        </w:tc>
      </w:tr>
      <w:tr w:rsidR="00213B30" w:rsidRPr="00C4752A" w14:paraId="25674EC7" w14:textId="77777777" w:rsidTr="00213B30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0B3FB09E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>
              <w:rPr>
                <w:rFonts w:eastAsia="Arial Unicode MS" w:cs="Arial"/>
                <w:iCs/>
                <w:sz w:val="22"/>
                <w:szCs w:val="22"/>
              </w:rPr>
              <w:t>Programação e banco de dados</w:t>
            </w:r>
          </w:p>
        </w:tc>
      </w:tr>
    </w:tbl>
    <w:p w14:paraId="0745F6AC" w14:textId="77777777" w:rsidR="00213B30" w:rsidRPr="00ED6C5A" w:rsidRDefault="00213B30" w:rsidP="00213B30">
      <w:pPr>
        <w:pStyle w:val="infoblue"/>
        <w:spacing w:after="0" w:line="276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4A0" w:firstRow="1" w:lastRow="0" w:firstColumn="1" w:lastColumn="0" w:noHBand="0" w:noVBand="1"/>
      </w:tblPr>
      <w:tblGrid>
        <w:gridCol w:w="3114"/>
        <w:gridCol w:w="2005"/>
        <w:gridCol w:w="3932"/>
      </w:tblGrid>
      <w:tr w:rsidR="00213B30" w:rsidRPr="00C4752A" w14:paraId="4A770300" w14:textId="77777777" w:rsidTr="00213B30">
        <w:trPr>
          <w:trHeight w:val="170"/>
          <w:tblHeader/>
        </w:trPr>
        <w:tc>
          <w:tcPr>
            <w:tcW w:w="1734" w:type="pct"/>
            <w:shd w:val="clear" w:color="auto" w:fill="C4BC96"/>
            <w:vAlign w:val="center"/>
          </w:tcPr>
          <w:p w14:paraId="2214D7D0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11 – Parte Interessada</w:t>
            </w:r>
          </w:p>
        </w:tc>
        <w:tc>
          <w:tcPr>
            <w:tcW w:w="1080" w:type="pct"/>
            <w:shd w:val="clear" w:color="auto" w:fill="C4BC96"/>
            <w:vAlign w:val="center"/>
          </w:tcPr>
          <w:p w14:paraId="14A80A4D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Representante</w:t>
            </w:r>
          </w:p>
        </w:tc>
        <w:tc>
          <w:tcPr>
            <w:tcW w:w="2186" w:type="pct"/>
            <w:shd w:val="clear" w:color="auto" w:fill="C4BC96"/>
            <w:vAlign w:val="center"/>
          </w:tcPr>
          <w:p w14:paraId="0D9FE73F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Relacionamento com o projeto</w:t>
            </w:r>
          </w:p>
        </w:tc>
      </w:tr>
      <w:tr w:rsidR="00213B30" w:rsidRPr="00C4752A" w14:paraId="5F2B74BD" w14:textId="77777777" w:rsidTr="00213B30">
        <w:trPr>
          <w:trHeight w:val="529"/>
        </w:trPr>
        <w:tc>
          <w:tcPr>
            <w:tcW w:w="1734" w:type="pct"/>
            <w:shd w:val="clear" w:color="auto" w:fill="auto"/>
            <w:vAlign w:val="center"/>
          </w:tcPr>
          <w:p w14:paraId="52BAE9CC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  <w:r>
              <w:rPr>
                <w:rFonts w:eastAsia="Arial Unicode MS" w:cs="Arial"/>
                <w:iCs/>
                <w:sz w:val="22"/>
                <w:szCs w:val="22"/>
              </w:rPr>
              <w:t>Professores e alunos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67A805EF" w14:textId="21F390EA" w:rsidR="00213B30" w:rsidRPr="00ED6C5A" w:rsidRDefault="002E1B27" w:rsidP="00213B30">
            <w:pPr>
              <w:spacing w:before="120" w:after="120" w:line="276" w:lineRule="auto"/>
              <w:jc w:val="center"/>
              <w:rPr>
                <w:rFonts w:eastAsia="Arial Unicode MS" w:cs="Arial"/>
                <w:iCs/>
                <w:sz w:val="22"/>
                <w:szCs w:val="22"/>
              </w:rPr>
            </w:pPr>
            <w:r w:rsidRPr="002E1B27">
              <w:rPr>
                <w:rFonts w:eastAsia="Arial Unicode MS" w:cs="Arial"/>
                <w:iCs/>
                <w:sz w:val="22"/>
                <w:szCs w:val="22"/>
              </w:rPr>
              <w:t>JOSE ROBERTO GARCIA</w:t>
            </w:r>
          </w:p>
        </w:tc>
        <w:tc>
          <w:tcPr>
            <w:tcW w:w="2186" w:type="pct"/>
            <w:shd w:val="clear" w:color="auto" w:fill="auto"/>
            <w:vAlign w:val="center"/>
          </w:tcPr>
          <w:p w14:paraId="33F87EF6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  <w:r w:rsidRPr="00ED6C5A">
              <w:rPr>
                <w:rFonts w:eastAsia="Arial Unicode MS" w:cs="Arial"/>
                <w:iCs/>
                <w:sz w:val="22"/>
                <w:szCs w:val="22"/>
              </w:rPr>
              <w:t xml:space="preserve">         </w:t>
            </w:r>
            <w:r>
              <w:rPr>
                <w:rFonts w:eastAsia="Arial Unicode MS" w:cs="Arial"/>
                <w:iCs/>
                <w:sz w:val="22"/>
                <w:szCs w:val="22"/>
              </w:rPr>
              <w:t>Usuários</w:t>
            </w:r>
          </w:p>
        </w:tc>
      </w:tr>
    </w:tbl>
    <w:p w14:paraId="212A5A8B" w14:textId="77777777" w:rsidR="00213B30" w:rsidRPr="00ED6C5A" w:rsidRDefault="00213B30" w:rsidP="00213B30">
      <w:pPr>
        <w:rPr>
          <w:rFonts w:cs="Arial"/>
          <w:sz w:val="22"/>
          <w:szCs w:val="22"/>
        </w:rPr>
      </w:pPr>
    </w:p>
    <w:p w14:paraId="70E03ED7" w14:textId="77777777" w:rsidR="00213B30" w:rsidRPr="00ED6C5A" w:rsidRDefault="00213B30" w:rsidP="00213B30">
      <w:pPr>
        <w:rPr>
          <w:rFonts w:cs="Arial"/>
          <w:sz w:val="22"/>
          <w:szCs w:val="22"/>
        </w:rPr>
      </w:pPr>
    </w:p>
    <w:tbl>
      <w:tblPr>
        <w:tblW w:w="5022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4A0" w:firstRow="1" w:lastRow="0" w:firstColumn="1" w:lastColumn="0" w:noHBand="0" w:noVBand="1"/>
      </w:tblPr>
      <w:tblGrid>
        <w:gridCol w:w="5082"/>
        <w:gridCol w:w="3971"/>
        <w:gridCol w:w="38"/>
      </w:tblGrid>
      <w:tr w:rsidR="00213B30" w:rsidRPr="00C4752A" w14:paraId="02772285" w14:textId="77777777" w:rsidTr="00213B30">
        <w:trPr>
          <w:gridAfter w:val="1"/>
          <w:wAfter w:w="21" w:type="pct"/>
          <w:trHeight w:val="170"/>
          <w:tblHeader/>
        </w:trPr>
        <w:tc>
          <w:tcPr>
            <w:tcW w:w="2795" w:type="pct"/>
            <w:shd w:val="clear" w:color="auto" w:fill="C4BC96"/>
            <w:vAlign w:val="center"/>
          </w:tcPr>
          <w:p w14:paraId="65D7AEB9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12 – Equipe Básica</w:t>
            </w:r>
          </w:p>
        </w:tc>
        <w:tc>
          <w:tcPr>
            <w:tcW w:w="2184" w:type="pct"/>
            <w:shd w:val="clear" w:color="auto" w:fill="C4BC96"/>
            <w:vAlign w:val="center"/>
          </w:tcPr>
          <w:p w14:paraId="1E56C959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Papel desempenhado</w:t>
            </w:r>
          </w:p>
        </w:tc>
      </w:tr>
      <w:tr w:rsidR="00213B30" w:rsidRPr="00C4752A" w14:paraId="3215B9FA" w14:textId="77777777" w:rsidTr="00213B30">
        <w:trPr>
          <w:gridAfter w:val="1"/>
          <w:wAfter w:w="21" w:type="pct"/>
          <w:trHeight w:val="170"/>
        </w:trPr>
        <w:tc>
          <w:tcPr>
            <w:tcW w:w="2795" w:type="pct"/>
            <w:shd w:val="clear" w:color="auto" w:fill="auto"/>
            <w:vAlign w:val="center"/>
          </w:tcPr>
          <w:p w14:paraId="2F73EADC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  <w:r>
              <w:rPr>
                <w:rFonts w:eastAsia="Arial Unicode MS" w:cs="Arial"/>
                <w:iCs/>
                <w:sz w:val="22"/>
                <w:szCs w:val="22"/>
              </w:rPr>
              <w:t>Alex Felix André Junior</w:t>
            </w:r>
          </w:p>
        </w:tc>
        <w:tc>
          <w:tcPr>
            <w:tcW w:w="2184" w:type="pct"/>
            <w:shd w:val="clear" w:color="auto" w:fill="auto"/>
            <w:vAlign w:val="center"/>
          </w:tcPr>
          <w:p w14:paraId="0D05C9A7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  <w:r>
              <w:rPr>
                <w:rFonts w:eastAsia="Arial Unicode MS" w:cs="Arial"/>
                <w:iCs/>
                <w:sz w:val="22"/>
                <w:szCs w:val="22"/>
              </w:rPr>
              <w:t>Desenvolvimento e testes</w:t>
            </w:r>
          </w:p>
        </w:tc>
      </w:tr>
      <w:tr w:rsidR="00213B30" w:rsidRPr="00C4752A" w14:paraId="31DC4155" w14:textId="77777777" w:rsidTr="00213B30">
        <w:trPr>
          <w:gridAfter w:val="1"/>
          <w:wAfter w:w="21" w:type="pct"/>
          <w:trHeight w:val="170"/>
        </w:trPr>
        <w:tc>
          <w:tcPr>
            <w:tcW w:w="2795" w:type="pct"/>
            <w:shd w:val="clear" w:color="auto" w:fill="auto"/>
            <w:vAlign w:val="center"/>
          </w:tcPr>
          <w:p w14:paraId="068C690A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  <w:r>
              <w:rPr>
                <w:rFonts w:eastAsia="Arial Unicode MS" w:cs="Arial"/>
                <w:iCs/>
                <w:sz w:val="22"/>
                <w:szCs w:val="22"/>
              </w:rPr>
              <w:t>Danilo Alves Barreto</w:t>
            </w:r>
          </w:p>
        </w:tc>
        <w:tc>
          <w:tcPr>
            <w:tcW w:w="2184" w:type="pct"/>
            <w:shd w:val="clear" w:color="auto" w:fill="auto"/>
            <w:vAlign w:val="center"/>
          </w:tcPr>
          <w:p w14:paraId="53A66778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  <w:r>
              <w:rPr>
                <w:rFonts w:eastAsia="Arial Unicode MS" w:cs="Arial"/>
                <w:iCs/>
                <w:sz w:val="22"/>
                <w:szCs w:val="22"/>
              </w:rPr>
              <w:t>Desenvolvimento</w:t>
            </w:r>
          </w:p>
        </w:tc>
      </w:tr>
      <w:tr w:rsidR="00213B30" w:rsidRPr="00C4752A" w14:paraId="58E1F833" w14:textId="77777777" w:rsidTr="00213B30">
        <w:trPr>
          <w:gridAfter w:val="1"/>
          <w:wAfter w:w="21" w:type="pct"/>
          <w:trHeight w:val="170"/>
        </w:trPr>
        <w:tc>
          <w:tcPr>
            <w:tcW w:w="2795" w:type="pct"/>
            <w:shd w:val="clear" w:color="auto" w:fill="auto"/>
            <w:vAlign w:val="center"/>
          </w:tcPr>
          <w:p w14:paraId="69C33271" w14:textId="57C294DB" w:rsidR="00213B30" w:rsidRPr="00C4752A" w:rsidRDefault="00213B30" w:rsidP="00213B30">
            <w:pPr>
              <w:spacing w:before="120" w:after="120" w:line="276" w:lineRule="auto"/>
              <w:rPr>
                <w:rFonts w:cs="Arial"/>
                <w:bCs/>
                <w:spacing w:val="20"/>
                <w:sz w:val="22"/>
                <w:szCs w:val="22"/>
              </w:rPr>
            </w:pPr>
          </w:p>
        </w:tc>
        <w:tc>
          <w:tcPr>
            <w:tcW w:w="2184" w:type="pct"/>
            <w:shd w:val="clear" w:color="auto" w:fill="auto"/>
            <w:vAlign w:val="center"/>
          </w:tcPr>
          <w:p w14:paraId="00730DB8" w14:textId="7BC75321" w:rsidR="00213B30" w:rsidRPr="00C4752A" w:rsidRDefault="00213B30" w:rsidP="00213B30">
            <w:pPr>
              <w:spacing w:before="120" w:after="120" w:line="276" w:lineRule="auto"/>
              <w:rPr>
                <w:rFonts w:cs="Arial"/>
                <w:spacing w:val="20"/>
                <w:sz w:val="22"/>
                <w:szCs w:val="22"/>
              </w:rPr>
            </w:pPr>
          </w:p>
        </w:tc>
      </w:tr>
      <w:tr w:rsidR="00213B30" w:rsidRPr="00C4752A" w14:paraId="330B513A" w14:textId="77777777" w:rsidTr="00213B30">
        <w:trPr>
          <w:gridAfter w:val="1"/>
          <w:wAfter w:w="21" w:type="pct"/>
          <w:trHeight w:val="170"/>
        </w:trPr>
        <w:tc>
          <w:tcPr>
            <w:tcW w:w="2795" w:type="pct"/>
            <w:shd w:val="clear" w:color="auto" w:fill="auto"/>
            <w:vAlign w:val="center"/>
          </w:tcPr>
          <w:p w14:paraId="6FFBAABF" w14:textId="5ED56D39" w:rsidR="00213B30" w:rsidRDefault="00213B30" w:rsidP="00213B30">
            <w:pPr>
              <w:spacing w:before="120" w:after="120" w:line="276" w:lineRule="auto"/>
              <w:rPr>
                <w:rFonts w:cs="Arial"/>
                <w:bCs/>
                <w:spacing w:val="20"/>
                <w:sz w:val="22"/>
                <w:szCs w:val="22"/>
              </w:rPr>
            </w:pPr>
          </w:p>
        </w:tc>
        <w:tc>
          <w:tcPr>
            <w:tcW w:w="2184" w:type="pct"/>
            <w:shd w:val="clear" w:color="auto" w:fill="auto"/>
            <w:vAlign w:val="center"/>
          </w:tcPr>
          <w:p w14:paraId="24D24E1C" w14:textId="3CCC117A" w:rsidR="00213B30" w:rsidRPr="00C4752A" w:rsidRDefault="00213B30" w:rsidP="00213B30">
            <w:pPr>
              <w:spacing w:before="120" w:after="120" w:line="276" w:lineRule="auto"/>
              <w:rPr>
                <w:rFonts w:cs="Arial"/>
                <w:spacing w:val="20"/>
                <w:sz w:val="22"/>
                <w:szCs w:val="22"/>
              </w:rPr>
            </w:pPr>
          </w:p>
        </w:tc>
      </w:tr>
      <w:tr w:rsidR="00213B30" w:rsidRPr="00C4752A" w14:paraId="43AB503D" w14:textId="77777777" w:rsidTr="00213B30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173"/>
          <w:tblHeader/>
        </w:trPr>
        <w:tc>
          <w:tcPr>
            <w:tcW w:w="2795" w:type="pct"/>
            <w:shd w:val="clear" w:color="auto" w:fill="C4BC96"/>
            <w:vAlign w:val="center"/>
          </w:tcPr>
          <w:p w14:paraId="5437FBBB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13 – Orçamento Previsto</w:t>
            </w:r>
          </w:p>
        </w:tc>
        <w:tc>
          <w:tcPr>
            <w:tcW w:w="2205" w:type="pct"/>
            <w:gridSpan w:val="2"/>
            <w:shd w:val="clear" w:color="auto" w:fill="C4BC96"/>
            <w:vAlign w:val="center"/>
          </w:tcPr>
          <w:p w14:paraId="02C110BA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14 – Prazo Previsto</w:t>
            </w:r>
          </w:p>
        </w:tc>
      </w:tr>
      <w:tr w:rsidR="00213B30" w:rsidRPr="00C4752A" w14:paraId="1A57D251" w14:textId="77777777" w:rsidTr="00213B30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173"/>
        </w:trPr>
        <w:tc>
          <w:tcPr>
            <w:tcW w:w="2795" w:type="pct"/>
            <w:shd w:val="clear" w:color="auto" w:fill="auto"/>
            <w:vAlign w:val="center"/>
          </w:tcPr>
          <w:p w14:paraId="1E32157F" w14:textId="77777777" w:rsidR="00213B30" w:rsidRPr="00202294" w:rsidRDefault="00213B30" w:rsidP="00213B30">
            <w:pPr>
              <w:spacing w:line="360" w:lineRule="auto"/>
              <w:rPr>
                <w:rFonts w:eastAsia="Arial Unicode MS" w:cs="Arial"/>
                <w:iCs/>
                <w:sz w:val="20"/>
                <w:szCs w:val="20"/>
              </w:rPr>
            </w:pPr>
            <w:r>
              <w:rPr>
                <w:rFonts w:eastAsia="Arial Unicode MS" w:cs="Arial"/>
                <w:iCs/>
                <w:sz w:val="20"/>
                <w:szCs w:val="20"/>
              </w:rPr>
              <w:t>0,00</w:t>
            </w:r>
          </w:p>
        </w:tc>
        <w:tc>
          <w:tcPr>
            <w:tcW w:w="2205" w:type="pct"/>
            <w:gridSpan w:val="2"/>
            <w:shd w:val="clear" w:color="auto" w:fill="auto"/>
            <w:vAlign w:val="center"/>
          </w:tcPr>
          <w:p w14:paraId="026F71BF" w14:textId="77777777" w:rsidR="00213B30" w:rsidRDefault="00213B30" w:rsidP="00213B30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eastAsia="Arial Unicode MS" w:hAnsi="Arial" w:cs="Arial"/>
                <w:i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sz w:val="20"/>
                <w:szCs w:val="20"/>
              </w:rPr>
              <w:t>08/03/2022</w:t>
            </w:r>
          </w:p>
          <w:p w14:paraId="086B603E" w14:textId="77777777" w:rsidR="00213B30" w:rsidRPr="00A9663E" w:rsidRDefault="00213B30" w:rsidP="00213B30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eastAsia="Arial Unicode MS" w:hAnsi="Arial" w:cs="Arial"/>
                <w:i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sz w:val="20"/>
                <w:szCs w:val="20"/>
              </w:rPr>
              <w:lastRenderedPageBreak/>
              <w:t>24/05/2022</w:t>
            </w:r>
          </w:p>
        </w:tc>
      </w:tr>
    </w:tbl>
    <w:p w14:paraId="362C22D7" w14:textId="77777777" w:rsidR="00213B30" w:rsidRPr="00ED6C5A" w:rsidRDefault="00213B30" w:rsidP="00213B30">
      <w:pPr>
        <w:pStyle w:val="infoblue"/>
        <w:spacing w:after="0" w:line="276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41"/>
        <w:gridCol w:w="8610"/>
      </w:tblGrid>
      <w:tr w:rsidR="00213B30" w:rsidRPr="00C4752A" w14:paraId="277C3D30" w14:textId="77777777" w:rsidTr="00213B30">
        <w:trPr>
          <w:trHeight w:val="170"/>
          <w:tblHeader/>
        </w:trPr>
        <w:tc>
          <w:tcPr>
            <w:tcW w:w="5000" w:type="pct"/>
            <w:gridSpan w:val="2"/>
            <w:tcBorders>
              <w:bottom w:val="single" w:sz="8" w:space="0" w:color="808080"/>
            </w:tcBorders>
            <w:shd w:val="clear" w:color="auto" w:fill="C4BC96"/>
            <w:vAlign w:val="center"/>
          </w:tcPr>
          <w:p w14:paraId="56417040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 xml:space="preserve">14 – </w:t>
            </w:r>
            <w:proofErr w:type="gramStart"/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Premissas</w:t>
            </w:r>
            <w:r w:rsidRPr="00C4752A">
              <w:rPr>
                <w:rFonts w:cs="Arial"/>
                <w:b/>
                <w:bCs/>
                <w:sz w:val="22"/>
                <w:szCs w:val="22"/>
              </w:rPr>
              <w:t>(</w:t>
            </w:r>
            <w:proofErr w:type="gramEnd"/>
            <w:r w:rsidRPr="00C4752A">
              <w:rPr>
                <w:rFonts w:cs="Arial"/>
                <w:b/>
                <w:bCs/>
                <w:sz w:val="22"/>
                <w:szCs w:val="22"/>
              </w:rPr>
              <w:t>Suposições dadas como certas para o projeto)</w:t>
            </w:r>
          </w:p>
        </w:tc>
      </w:tr>
      <w:tr w:rsidR="00213B30" w:rsidRPr="00C4752A" w14:paraId="44325516" w14:textId="77777777" w:rsidTr="00213B30">
        <w:trPr>
          <w:trHeight w:val="485"/>
        </w:trPr>
        <w:tc>
          <w:tcPr>
            <w:tcW w:w="211" w:type="pct"/>
            <w:tcBorders>
              <w:right w:val="single" w:sz="8" w:space="0" w:color="808080"/>
            </w:tcBorders>
            <w:shd w:val="clear" w:color="auto" w:fill="auto"/>
            <w:vAlign w:val="center"/>
          </w:tcPr>
          <w:p w14:paraId="64443087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1.</w:t>
            </w:r>
          </w:p>
        </w:tc>
        <w:tc>
          <w:tcPr>
            <w:tcW w:w="4789" w:type="pct"/>
            <w:tcBorders>
              <w:left w:val="single" w:sz="8" w:space="0" w:color="808080"/>
            </w:tcBorders>
            <w:shd w:val="clear" w:color="auto" w:fill="auto"/>
            <w:vAlign w:val="center"/>
          </w:tcPr>
          <w:p w14:paraId="27069FEF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</w:p>
        </w:tc>
      </w:tr>
      <w:tr w:rsidR="00213B30" w:rsidRPr="00C4752A" w14:paraId="322D6D6A" w14:textId="77777777" w:rsidTr="00213B30">
        <w:trPr>
          <w:trHeight w:val="485"/>
        </w:trPr>
        <w:tc>
          <w:tcPr>
            <w:tcW w:w="211" w:type="pct"/>
            <w:tcBorders>
              <w:right w:val="single" w:sz="8" w:space="0" w:color="808080"/>
            </w:tcBorders>
            <w:shd w:val="clear" w:color="auto" w:fill="auto"/>
            <w:vAlign w:val="center"/>
          </w:tcPr>
          <w:p w14:paraId="59F70ED9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2.</w:t>
            </w:r>
          </w:p>
        </w:tc>
        <w:tc>
          <w:tcPr>
            <w:tcW w:w="4789" w:type="pct"/>
            <w:tcBorders>
              <w:left w:val="single" w:sz="8" w:space="0" w:color="808080"/>
            </w:tcBorders>
            <w:shd w:val="clear" w:color="auto" w:fill="auto"/>
            <w:vAlign w:val="center"/>
          </w:tcPr>
          <w:p w14:paraId="76017D36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</w:p>
        </w:tc>
      </w:tr>
      <w:tr w:rsidR="00213B30" w:rsidRPr="00C4752A" w14:paraId="0C95AB30" w14:textId="77777777" w:rsidTr="00213B30">
        <w:trPr>
          <w:trHeight w:val="485"/>
        </w:trPr>
        <w:tc>
          <w:tcPr>
            <w:tcW w:w="211" w:type="pct"/>
            <w:tcBorders>
              <w:right w:val="single" w:sz="8" w:space="0" w:color="808080"/>
            </w:tcBorders>
            <w:shd w:val="clear" w:color="auto" w:fill="auto"/>
            <w:vAlign w:val="center"/>
          </w:tcPr>
          <w:p w14:paraId="13CB4B76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3.</w:t>
            </w:r>
          </w:p>
        </w:tc>
        <w:tc>
          <w:tcPr>
            <w:tcW w:w="4789" w:type="pct"/>
            <w:tcBorders>
              <w:left w:val="single" w:sz="8" w:space="0" w:color="808080"/>
            </w:tcBorders>
            <w:shd w:val="clear" w:color="auto" w:fill="auto"/>
            <w:vAlign w:val="center"/>
          </w:tcPr>
          <w:p w14:paraId="791A9A12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</w:p>
        </w:tc>
      </w:tr>
      <w:tr w:rsidR="00213B30" w:rsidRPr="00C4752A" w14:paraId="38513EA4" w14:textId="77777777" w:rsidTr="00213B30">
        <w:trPr>
          <w:trHeight w:val="485"/>
        </w:trPr>
        <w:tc>
          <w:tcPr>
            <w:tcW w:w="211" w:type="pct"/>
            <w:tcBorders>
              <w:right w:val="single" w:sz="8" w:space="0" w:color="808080"/>
            </w:tcBorders>
            <w:shd w:val="clear" w:color="auto" w:fill="auto"/>
            <w:vAlign w:val="center"/>
          </w:tcPr>
          <w:p w14:paraId="64D513A5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4.</w:t>
            </w:r>
          </w:p>
        </w:tc>
        <w:tc>
          <w:tcPr>
            <w:tcW w:w="4789" w:type="pct"/>
            <w:tcBorders>
              <w:left w:val="single" w:sz="8" w:space="0" w:color="808080"/>
            </w:tcBorders>
            <w:shd w:val="clear" w:color="auto" w:fill="auto"/>
            <w:vAlign w:val="center"/>
          </w:tcPr>
          <w:p w14:paraId="5D5F9E85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  <w:r>
              <w:rPr>
                <w:rFonts w:eastAsia="Arial Unicode MS" w:cs="Arial"/>
                <w:iCs/>
                <w:sz w:val="22"/>
                <w:szCs w:val="22"/>
              </w:rPr>
              <w:t>.</w:t>
            </w:r>
          </w:p>
        </w:tc>
      </w:tr>
      <w:tr w:rsidR="00213B30" w:rsidRPr="00C4752A" w14:paraId="1C5F4EFE" w14:textId="77777777" w:rsidTr="00213B30">
        <w:trPr>
          <w:trHeight w:val="485"/>
        </w:trPr>
        <w:tc>
          <w:tcPr>
            <w:tcW w:w="211" w:type="pct"/>
            <w:tcBorders>
              <w:right w:val="single" w:sz="8" w:space="0" w:color="808080"/>
            </w:tcBorders>
            <w:shd w:val="clear" w:color="auto" w:fill="auto"/>
            <w:vAlign w:val="center"/>
          </w:tcPr>
          <w:p w14:paraId="1FDCE9C1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5.</w:t>
            </w:r>
          </w:p>
        </w:tc>
        <w:tc>
          <w:tcPr>
            <w:tcW w:w="4789" w:type="pct"/>
            <w:tcBorders>
              <w:left w:val="single" w:sz="8" w:space="0" w:color="808080"/>
            </w:tcBorders>
            <w:shd w:val="clear" w:color="auto" w:fill="auto"/>
            <w:vAlign w:val="center"/>
          </w:tcPr>
          <w:p w14:paraId="79005239" w14:textId="77777777" w:rsidR="00213B30" w:rsidRPr="00ED6C5A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</w:p>
        </w:tc>
      </w:tr>
    </w:tbl>
    <w:p w14:paraId="0F662A89" w14:textId="77777777" w:rsidR="00213B30" w:rsidRPr="00ED6C5A" w:rsidRDefault="00213B30" w:rsidP="00213B30">
      <w:pPr>
        <w:pStyle w:val="infoblue"/>
        <w:spacing w:after="0" w:line="276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tbl>
      <w:tblPr>
        <w:tblW w:w="5021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66"/>
        <w:gridCol w:w="1532"/>
        <w:gridCol w:w="2901"/>
      </w:tblGrid>
      <w:tr w:rsidR="00213B30" w:rsidRPr="00C4752A" w14:paraId="41DE2C22" w14:textId="77777777" w:rsidTr="00213B30">
        <w:trPr>
          <w:trHeight w:val="420"/>
        </w:trPr>
        <w:tc>
          <w:tcPr>
            <w:tcW w:w="5000" w:type="pct"/>
            <w:gridSpan w:val="3"/>
            <w:tcBorders>
              <w:bottom w:val="single" w:sz="4" w:space="0" w:color="808080"/>
            </w:tcBorders>
            <w:shd w:val="clear" w:color="auto" w:fill="C4BC96"/>
            <w:vAlign w:val="center"/>
          </w:tcPr>
          <w:p w14:paraId="5D7A8F74" w14:textId="77777777" w:rsidR="00213B30" w:rsidRPr="00C4752A" w:rsidRDefault="00213B30" w:rsidP="00213B30">
            <w:pPr>
              <w:pStyle w:val="Ttulo5"/>
              <w:spacing w:before="120" w:after="120" w:line="276" w:lineRule="auto"/>
              <w:rPr>
                <w:rFonts w:cs="Arial"/>
                <w:sz w:val="22"/>
                <w:szCs w:val="22"/>
              </w:rPr>
            </w:pPr>
            <w:r w:rsidRPr="00C4752A">
              <w:rPr>
                <w:rFonts w:cs="Arial"/>
                <w:sz w:val="22"/>
                <w:szCs w:val="22"/>
              </w:rPr>
              <w:t>Aprovação</w:t>
            </w:r>
          </w:p>
        </w:tc>
      </w:tr>
      <w:tr w:rsidR="00213B30" w:rsidRPr="00C4752A" w14:paraId="349FC599" w14:textId="77777777" w:rsidTr="00213B30">
        <w:tc>
          <w:tcPr>
            <w:tcW w:w="2564" w:type="pct"/>
            <w:tcBorders>
              <w:right w:val="single" w:sz="4" w:space="0" w:color="808080"/>
            </w:tcBorders>
          </w:tcPr>
          <w:p w14:paraId="034FE9C6" w14:textId="77777777" w:rsidR="00213B30" w:rsidRPr="00C4752A" w:rsidRDefault="00213B30" w:rsidP="00213B30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C4752A">
              <w:rPr>
                <w:rFonts w:cs="Arial"/>
                <w:b/>
                <w:sz w:val="22"/>
                <w:szCs w:val="22"/>
              </w:rPr>
              <w:t>Responsável</w:t>
            </w:r>
          </w:p>
        </w:tc>
        <w:tc>
          <w:tcPr>
            <w:tcW w:w="842" w:type="pct"/>
            <w:tcBorders>
              <w:left w:val="single" w:sz="4" w:space="0" w:color="808080"/>
              <w:right w:val="single" w:sz="4" w:space="0" w:color="808080"/>
            </w:tcBorders>
          </w:tcPr>
          <w:p w14:paraId="2BC8071B" w14:textId="77777777" w:rsidR="00213B30" w:rsidRPr="00C4752A" w:rsidRDefault="00213B30" w:rsidP="00213B30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C4752A">
              <w:rPr>
                <w:rFonts w:cs="Arial"/>
                <w:b/>
                <w:sz w:val="22"/>
                <w:szCs w:val="22"/>
              </w:rPr>
              <w:t>Data</w:t>
            </w:r>
          </w:p>
        </w:tc>
        <w:tc>
          <w:tcPr>
            <w:tcW w:w="1594" w:type="pct"/>
            <w:tcBorders>
              <w:left w:val="single" w:sz="4" w:space="0" w:color="808080"/>
            </w:tcBorders>
          </w:tcPr>
          <w:p w14:paraId="33C556CD" w14:textId="77777777" w:rsidR="00213B30" w:rsidRPr="00C4752A" w:rsidRDefault="00213B30" w:rsidP="00213B30">
            <w:pPr>
              <w:pStyle w:val="Ttulo5"/>
              <w:spacing w:before="120" w:after="120"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C4752A">
              <w:rPr>
                <w:rFonts w:cs="Arial"/>
                <w:b/>
                <w:sz w:val="22"/>
                <w:szCs w:val="22"/>
              </w:rPr>
              <w:t>Assinatura</w:t>
            </w:r>
          </w:p>
        </w:tc>
      </w:tr>
      <w:tr w:rsidR="00213B30" w:rsidRPr="00C4752A" w14:paraId="61CB01FC" w14:textId="77777777" w:rsidTr="00213B30">
        <w:tc>
          <w:tcPr>
            <w:tcW w:w="2564" w:type="pct"/>
            <w:tcBorders>
              <w:right w:val="single" w:sz="4" w:space="0" w:color="808080"/>
            </w:tcBorders>
          </w:tcPr>
          <w:p w14:paraId="706C513A" w14:textId="28CD02B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842" w:type="pct"/>
            <w:tcBorders>
              <w:left w:val="single" w:sz="4" w:space="0" w:color="808080"/>
              <w:right w:val="single" w:sz="4" w:space="0" w:color="808080"/>
            </w:tcBorders>
          </w:tcPr>
          <w:p w14:paraId="06750553" w14:textId="7777777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594" w:type="pct"/>
            <w:tcBorders>
              <w:left w:val="single" w:sz="4" w:space="0" w:color="808080"/>
            </w:tcBorders>
          </w:tcPr>
          <w:p w14:paraId="525A0051" w14:textId="7777777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213B30" w:rsidRPr="00C4752A" w14:paraId="6F086F75" w14:textId="77777777" w:rsidTr="00213B30">
        <w:trPr>
          <w:trHeight w:val="216"/>
        </w:trPr>
        <w:tc>
          <w:tcPr>
            <w:tcW w:w="2564" w:type="pct"/>
            <w:tcBorders>
              <w:right w:val="single" w:sz="4" w:space="0" w:color="808080"/>
            </w:tcBorders>
          </w:tcPr>
          <w:p w14:paraId="4418033A" w14:textId="5BEDE558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842" w:type="pct"/>
            <w:tcBorders>
              <w:left w:val="single" w:sz="4" w:space="0" w:color="808080"/>
              <w:right w:val="single" w:sz="4" w:space="0" w:color="808080"/>
            </w:tcBorders>
          </w:tcPr>
          <w:p w14:paraId="6840AA60" w14:textId="77777777" w:rsidR="00213B30" w:rsidRPr="00C4752A" w:rsidRDefault="00213B30" w:rsidP="00213B30">
            <w:pPr>
              <w:spacing w:before="120" w:after="120" w:line="276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594" w:type="pct"/>
            <w:tcBorders>
              <w:left w:val="single" w:sz="4" w:space="0" w:color="808080"/>
            </w:tcBorders>
          </w:tcPr>
          <w:p w14:paraId="13D50AB5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sz w:val="22"/>
                <w:szCs w:val="22"/>
              </w:rPr>
            </w:pPr>
          </w:p>
        </w:tc>
      </w:tr>
    </w:tbl>
    <w:p w14:paraId="31A8D411" w14:textId="77777777" w:rsidR="00213B30" w:rsidRDefault="00213B30" w:rsidP="00213B30"/>
    <w:p w14:paraId="34DC4DB1" w14:textId="77777777" w:rsidR="00213B30" w:rsidRDefault="00213B30" w:rsidP="00213B30">
      <w:pPr>
        <w:rPr>
          <w:rFonts w:cs="Arial"/>
          <w:i/>
        </w:rPr>
      </w:pPr>
      <w:r w:rsidRPr="00ED6C5A">
        <w:rPr>
          <w:rFonts w:cs="Arial"/>
          <w:i/>
        </w:rPr>
        <w:t xml:space="preserve">Fica acordado o Projeto de Serviço, favor imprimir 2 vias da Abertura do Projeto e assinar ambas, </w:t>
      </w:r>
      <w:r>
        <w:rPr>
          <w:rFonts w:cs="Arial"/>
          <w:i/>
        </w:rPr>
        <w:t>para cada Responsável possui uma (01) via.</w:t>
      </w:r>
    </w:p>
    <w:p w14:paraId="029D5E04" w14:textId="77777777" w:rsidR="00213B30" w:rsidRDefault="00213B30" w:rsidP="00213B30">
      <w:pPr>
        <w:rPr>
          <w:rFonts w:cs="Arial"/>
          <w:i/>
        </w:rPr>
      </w:pPr>
    </w:p>
    <w:p w14:paraId="6A2C6357" w14:textId="77777777" w:rsidR="00213B30" w:rsidRDefault="00213B30" w:rsidP="00213B30">
      <w:pPr>
        <w:rPr>
          <w:rFonts w:cs="Arial"/>
          <w:i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4A0" w:firstRow="1" w:lastRow="0" w:firstColumn="1" w:lastColumn="0" w:noHBand="0" w:noVBand="1"/>
      </w:tblPr>
      <w:tblGrid>
        <w:gridCol w:w="9051"/>
      </w:tblGrid>
      <w:tr w:rsidR="00213B30" w:rsidRPr="00C4752A" w14:paraId="4FF08D7C" w14:textId="77777777" w:rsidTr="00213B30">
        <w:trPr>
          <w:trHeight w:val="170"/>
          <w:tblHeader/>
        </w:trPr>
        <w:tc>
          <w:tcPr>
            <w:tcW w:w="5000" w:type="pct"/>
            <w:shd w:val="clear" w:color="auto" w:fill="C4BC96"/>
            <w:vAlign w:val="center"/>
          </w:tcPr>
          <w:p w14:paraId="43EC0109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>15 – Cronograma</w:t>
            </w:r>
          </w:p>
        </w:tc>
      </w:tr>
      <w:tr w:rsidR="00213B30" w:rsidRPr="00C4752A" w14:paraId="315DE4B0" w14:textId="77777777" w:rsidTr="00213B30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5A70B85E" w14:textId="77777777" w:rsidR="00213B30" w:rsidRPr="0026609C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</w:p>
        </w:tc>
      </w:tr>
    </w:tbl>
    <w:p w14:paraId="7A1AF50C" w14:textId="77777777" w:rsidR="00213B30" w:rsidRDefault="00213B30" w:rsidP="00213B30">
      <w:pPr>
        <w:rPr>
          <w:rFonts w:cs="Arial"/>
          <w:i/>
        </w:rPr>
      </w:pPr>
    </w:p>
    <w:p w14:paraId="7737C7A4" w14:textId="77777777" w:rsidR="00213B30" w:rsidRDefault="00213B30" w:rsidP="00213B30">
      <w:pPr>
        <w:rPr>
          <w:rFonts w:cs="Arial"/>
          <w:i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4A0" w:firstRow="1" w:lastRow="0" w:firstColumn="1" w:lastColumn="0" w:noHBand="0" w:noVBand="1"/>
      </w:tblPr>
      <w:tblGrid>
        <w:gridCol w:w="9051"/>
      </w:tblGrid>
      <w:tr w:rsidR="00213B30" w:rsidRPr="00C4752A" w14:paraId="4A1D95A6" w14:textId="77777777" w:rsidTr="00213B30">
        <w:trPr>
          <w:trHeight w:val="170"/>
          <w:tblHeader/>
        </w:trPr>
        <w:tc>
          <w:tcPr>
            <w:tcW w:w="5000" w:type="pct"/>
            <w:shd w:val="clear" w:color="auto" w:fill="C4BC96"/>
            <w:vAlign w:val="center"/>
          </w:tcPr>
          <w:p w14:paraId="31F2C934" w14:textId="77777777" w:rsidR="00213B30" w:rsidRPr="00C4752A" w:rsidRDefault="00213B30" w:rsidP="00213B30">
            <w:pPr>
              <w:spacing w:before="120" w:after="120" w:line="276" w:lineRule="auto"/>
              <w:rPr>
                <w:rFonts w:cs="Arial"/>
                <w:b/>
                <w:bCs/>
                <w:spacing w:val="20"/>
                <w:sz w:val="22"/>
                <w:szCs w:val="22"/>
              </w:rPr>
            </w:pPr>
            <w:r w:rsidRPr="00C4752A">
              <w:rPr>
                <w:rFonts w:cs="Arial"/>
                <w:b/>
                <w:bCs/>
                <w:spacing w:val="20"/>
                <w:sz w:val="22"/>
                <w:szCs w:val="22"/>
              </w:rPr>
              <w:t xml:space="preserve">16 – Atividades Desenvolvidas </w:t>
            </w:r>
          </w:p>
        </w:tc>
      </w:tr>
      <w:tr w:rsidR="00213B30" w:rsidRPr="00C4752A" w14:paraId="453C0500" w14:textId="77777777" w:rsidTr="00213B30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6C02DF43" w14:textId="77777777" w:rsidR="00213B30" w:rsidRPr="0026609C" w:rsidRDefault="00213B30" w:rsidP="00213B30">
            <w:pPr>
              <w:spacing w:before="120" w:after="120" w:line="276" w:lineRule="auto"/>
              <w:rPr>
                <w:rFonts w:eastAsia="Arial Unicode MS" w:cs="Arial"/>
                <w:iCs/>
                <w:sz w:val="22"/>
                <w:szCs w:val="22"/>
              </w:rPr>
            </w:pPr>
          </w:p>
        </w:tc>
      </w:tr>
    </w:tbl>
    <w:p w14:paraId="2A98ADFD" w14:textId="77777777" w:rsidR="00213B30" w:rsidRDefault="00213B30" w:rsidP="00213B30">
      <w:pPr>
        <w:pStyle w:val="Ttulo2"/>
      </w:pPr>
      <w:bookmarkStart w:id="16" w:name="_Toc104372510"/>
      <w:r>
        <w:lastRenderedPageBreak/>
        <w:t>EAP – Estrutura Analítica do Projeto</w:t>
      </w:r>
      <w:bookmarkEnd w:id="16"/>
    </w:p>
    <w:p w14:paraId="3E578659" w14:textId="77777777" w:rsidR="00213B30" w:rsidRDefault="00213B30" w:rsidP="00213B30">
      <w:pPr>
        <w:pStyle w:val="CORPO"/>
        <w:keepNext/>
        <w:ind w:firstLine="0"/>
      </w:pPr>
      <w:r>
        <w:rPr>
          <w:noProof/>
          <w:lang w:eastAsia="pt-BR"/>
        </w:rPr>
        <w:drawing>
          <wp:inline distT="0" distB="0" distL="0" distR="0" wp14:anchorId="7251FAB0" wp14:editId="4E0B2BC5">
            <wp:extent cx="5762625" cy="5410200"/>
            <wp:effectExtent l="0" t="0" r="9525" b="0"/>
            <wp:docPr id="10" name="Imagem 10" descr="C:\Users\USER\Downloads\eap UniHELPER UH20032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ap UniHELPER UH2003202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CA17" w14:textId="77777777" w:rsidR="00213B30" w:rsidRDefault="00213B30" w:rsidP="00213B30">
      <w:pPr>
        <w:pStyle w:val="Legenda"/>
        <w:jc w:val="both"/>
      </w:pPr>
      <w:bookmarkStart w:id="17" w:name="_Toc10437249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7</w:t>
      </w:r>
      <w:r>
        <w:fldChar w:fldCharType="end"/>
      </w:r>
      <w:r>
        <w:t xml:space="preserve"> - Estrutura Analítica do Projeto</w:t>
      </w:r>
      <w:bookmarkEnd w:id="17"/>
    </w:p>
    <w:p w14:paraId="5E5AB250" w14:textId="77777777" w:rsidR="006A2EA7" w:rsidRPr="006A2EA7" w:rsidRDefault="006A2EA7" w:rsidP="006A2EA7">
      <w:pPr>
        <w:pStyle w:val="IMGTBLGRF"/>
        <w:rPr>
          <w:lang w:eastAsia="en-US"/>
        </w:rPr>
      </w:pPr>
    </w:p>
    <w:p w14:paraId="58779EB9" w14:textId="77777777" w:rsidR="00213B30" w:rsidRDefault="006A2EA7" w:rsidP="006A2EA7">
      <w:pPr>
        <w:pStyle w:val="Ttulo2"/>
      </w:pPr>
      <w:bookmarkStart w:id="18" w:name="_Toc104372511"/>
      <w:r>
        <w:t>Problema</w:t>
      </w:r>
      <w:bookmarkEnd w:id="18"/>
    </w:p>
    <w:p w14:paraId="0010FC1F" w14:textId="77777777" w:rsidR="006A2EA7" w:rsidRDefault="006A2EA7" w:rsidP="006A2EA7">
      <w:pPr>
        <w:pStyle w:val="CORPO"/>
      </w:pPr>
      <w:r>
        <w:t xml:space="preserve">Como principal situação problema para a ideia de desenvolvimento deste projeto, analisamos a dificuldade atual desde o início da pandemia e aulas no ensino à distância que os estudantes possuem para organizar suas ferramentas de trabalho junto à universidade. A universidade dispõe de ferramentas diversas para disponibilização de trabalhos e matérias, atrapalhando a visão do estudante de encontrar as atividades que estão pendentes de entrega. </w:t>
      </w:r>
    </w:p>
    <w:p w14:paraId="26A4EDBB" w14:textId="77777777" w:rsidR="006A2EA7" w:rsidRDefault="006A2EA7" w:rsidP="006A2EA7">
      <w:pPr>
        <w:pStyle w:val="CORPO"/>
      </w:pPr>
      <w:r>
        <w:lastRenderedPageBreak/>
        <w:t>Este projeto visa unificar em uma só plataforma as atividades e entregas dos estudantes, contando com notificações e calendários mostrando por prioridade o que deve ser entregue.</w:t>
      </w:r>
    </w:p>
    <w:p w14:paraId="2040E8D1" w14:textId="77777777" w:rsidR="006A2EA7" w:rsidRDefault="006A2EA7" w:rsidP="006A2EA7">
      <w:pPr>
        <w:pStyle w:val="CORPO"/>
        <w:ind w:firstLine="0"/>
      </w:pPr>
    </w:p>
    <w:p w14:paraId="75305EC8" w14:textId="77777777" w:rsidR="006A2EA7" w:rsidRDefault="006A2EA7" w:rsidP="006A2EA7">
      <w:pPr>
        <w:pStyle w:val="Ttulo2"/>
      </w:pPr>
      <w:bookmarkStart w:id="19" w:name="_Toc104372512"/>
      <w:r>
        <w:t>Requisitos</w:t>
      </w:r>
      <w:bookmarkEnd w:id="19"/>
    </w:p>
    <w:p w14:paraId="5BB11C16" w14:textId="77777777" w:rsidR="006A2EA7" w:rsidRDefault="006A2EA7" w:rsidP="006A2EA7">
      <w:pPr>
        <w:pStyle w:val="Ttulo3"/>
      </w:pPr>
      <w:bookmarkStart w:id="20" w:name="_Toc104372513"/>
      <w:r>
        <w:t>Requisitos Funcionais</w:t>
      </w:r>
      <w:bookmarkEnd w:id="20"/>
    </w:p>
    <w:p w14:paraId="348F5488" w14:textId="77777777" w:rsidR="006A2EA7" w:rsidRDefault="006A2EA7" w:rsidP="006A2EA7">
      <w:pPr>
        <w:pStyle w:val="CORPO"/>
      </w:pPr>
      <w:r>
        <w:t>Os requisitos funcionais são módulos do projeto definidos por necessidade dos usuários e de forma mais superficial. Temos como principais requisitos funcionais:</w:t>
      </w:r>
    </w:p>
    <w:p w14:paraId="79AAA564" w14:textId="77777777" w:rsidR="006A2EA7" w:rsidRDefault="006A2EA7" w:rsidP="006A2EA7">
      <w:pPr>
        <w:pStyle w:val="CORPO"/>
        <w:numPr>
          <w:ilvl w:val="0"/>
          <w:numId w:val="19"/>
        </w:numPr>
      </w:pPr>
      <w:r>
        <w:t>Tela de login;</w:t>
      </w:r>
    </w:p>
    <w:p w14:paraId="2297F22E" w14:textId="77777777" w:rsidR="006A2EA7" w:rsidRDefault="006A2EA7" w:rsidP="006A2EA7">
      <w:pPr>
        <w:pStyle w:val="CORPO"/>
        <w:numPr>
          <w:ilvl w:val="0"/>
          <w:numId w:val="19"/>
        </w:numPr>
      </w:pPr>
      <w:r>
        <w:t>Tela de cadastro de conta;</w:t>
      </w:r>
    </w:p>
    <w:p w14:paraId="3A328423" w14:textId="77777777" w:rsidR="006A2EA7" w:rsidRDefault="006A2EA7" w:rsidP="006A2EA7">
      <w:pPr>
        <w:pStyle w:val="CORPO"/>
        <w:numPr>
          <w:ilvl w:val="0"/>
          <w:numId w:val="19"/>
        </w:numPr>
      </w:pPr>
      <w:r>
        <w:t>Calendário principal exibindo os dias com tarefas cadastradas;</w:t>
      </w:r>
    </w:p>
    <w:p w14:paraId="3F03F9BF" w14:textId="77777777" w:rsidR="006A2EA7" w:rsidRDefault="006A2EA7" w:rsidP="006A2EA7">
      <w:pPr>
        <w:pStyle w:val="CORPO"/>
        <w:numPr>
          <w:ilvl w:val="0"/>
          <w:numId w:val="19"/>
        </w:numPr>
      </w:pPr>
      <w:r>
        <w:t>Tela de cadastro de tarefa com: nome da tarefa, observações, data de entrega, prioridade e ativação de notificação;</w:t>
      </w:r>
    </w:p>
    <w:p w14:paraId="1690F5B9" w14:textId="77777777" w:rsidR="006A2EA7" w:rsidRDefault="006A2EA7" w:rsidP="006A2EA7">
      <w:pPr>
        <w:pStyle w:val="CORPO"/>
        <w:numPr>
          <w:ilvl w:val="0"/>
          <w:numId w:val="19"/>
        </w:numPr>
      </w:pPr>
      <w:r>
        <w:t>Visualização de tarefas por prioridade;</w:t>
      </w:r>
    </w:p>
    <w:p w14:paraId="522F6BCF" w14:textId="77777777" w:rsidR="006A2EA7" w:rsidRDefault="006A2EA7" w:rsidP="006A2EA7">
      <w:pPr>
        <w:pStyle w:val="CORPO"/>
        <w:numPr>
          <w:ilvl w:val="0"/>
          <w:numId w:val="19"/>
        </w:numPr>
      </w:pPr>
      <w:r>
        <w:t>Ajuda;</w:t>
      </w:r>
    </w:p>
    <w:p w14:paraId="0047C77C" w14:textId="77777777" w:rsidR="006A2EA7" w:rsidRDefault="006A2EA7" w:rsidP="006A2EA7">
      <w:pPr>
        <w:pStyle w:val="CORPO"/>
        <w:numPr>
          <w:ilvl w:val="0"/>
          <w:numId w:val="19"/>
        </w:numPr>
      </w:pPr>
      <w:r>
        <w:t>Lista de tarefas.</w:t>
      </w:r>
    </w:p>
    <w:p w14:paraId="5CBC8702" w14:textId="77777777" w:rsidR="006A2EA7" w:rsidRDefault="006A2EA7" w:rsidP="006A2EA7">
      <w:pPr>
        <w:pStyle w:val="CORPO"/>
        <w:ind w:firstLine="0"/>
      </w:pPr>
    </w:p>
    <w:p w14:paraId="479442F3" w14:textId="77777777" w:rsidR="006A2EA7" w:rsidRDefault="006A2EA7" w:rsidP="006A2EA7">
      <w:pPr>
        <w:pStyle w:val="Ttulo3"/>
      </w:pPr>
      <w:bookmarkStart w:id="21" w:name="_Toc104372514"/>
      <w:r>
        <w:t>Requisitos Não Funcionais</w:t>
      </w:r>
      <w:bookmarkEnd w:id="21"/>
    </w:p>
    <w:p w14:paraId="1DD949BC" w14:textId="77777777" w:rsidR="006A2EA7" w:rsidRDefault="006A2EA7" w:rsidP="006A2EA7">
      <w:pPr>
        <w:pStyle w:val="CORPO"/>
      </w:pPr>
      <w:r>
        <w:t>Os requisitos não-funcionais definem o que será feito internamente pela equipe de desenvolvimento do projeto, e não necessariamente algo que ficará à vista dos usuários. Temos como principais requisitos não-funcionais:</w:t>
      </w:r>
    </w:p>
    <w:p w14:paraId="33EE6287" w14:textId="77777777" w:rsidR="006A2EA7" w:rsidRDefault="006A2EA7" w:rsidP="006A2EA7">
      <w:pPr>
        <w:pStyle w:val="CORPO"/>
        <w:numPr>
          <w:ilvl w:val="0"/>
          <w:numId w:val="20"/>
        </w:numPr>
      </w:pPr>
      <w:r>
        <w:t>Proteção aos dados de usuários;</w:t>
      </w:r>
    </w:p>
    <w:p w14:paraId="5B46957B" w14:textId="77777777" w:rsidR="006A2EA7" w:rsidRDefault="006A2EA7" w:rsidP="006A2EA7">
      <w:pPr>
        <w:pStyle w:val="CORPO"/>
        <w:numPr>
          <w:ilvl w:val="0"/>
          <w:numId w:val="20"/>
        </w:numPr>
      </w:pPr>
      <w:r>
        <w:t>Aplicativo mobile nativo para Android;</w:t>
      </w:r>
    </w:p>
    <w:p w14:paraId="3DE1719E" w14:textId="77777777" w:rsidR="006A2EA7" w:rsidRDefault="006A2EA7" w:rsidP="006A2EA7">
      <w:pPr>
        <w:pStyle w:val="CORPO"/>
        <w:numPr>
          <w:ilvl w:val="0"/>
          <w:numId w:val="20"/>
        </w:numPr>
      </w:pPr>
      <w:r>
        <w:t>Usabilidade do aplicativo;</w:t>
      </w:r>
    </w:p>
    <w:p w14:paraId="0CD07D63" w14:textId="77777777" w:rsidR="006A2EA7" w:rsidRDefault="006A2EA7" w:rsidP="006A2EA7">
      <w:pPr>
        <w:pStyle w:val="CORPO"/>
        <w:numPr>
          <w:ilvl w:val="0"/>
          <w:numId w:val="20"/>
        </w:numPr>
      </w:pPr>
      <w:r>
        <w:t>Bom desempenho;</w:t>
      </w:r>
    </w:p>
    <w:p w14:paraId="35670147" w14:textId="77777777" w:rsidR="006A2EA7" w:rsidRDefault="006A2EA7" w:rsidP="006A2EA7">
      <w:pPr>
        <w:pStyle w:val="CORPO"/>
        <w:numPr>
          <w:ilvl w:val="0"/>
          <w:numId w:val="20"/>
        </w:numPr>
      </w:pPr>
      <w:r>
        <w:t>Fácil e rápida navegação entre as telas;</w:t>
      </w:r>
    </w:p>
    <w:p w14:paraId="4BA8D11E" w14:textId="77777777" w:rsidR="006A2EA7" w:rsidRDefault="006A2EA7" w:rsidP="006A2EA7">
      <w:pPr>
        <w:pStyle w:val="CORPO"/>
        <w:numPr>
          <w:ilvl w:val="0"/>
          <w:numId w:val="20"/>
        </w:numPr>
      </w:pPr>
      <w:r>
        <w:t>Cores que auxiliam no entendimento do aplicativo.</w:t>
      </w:r>
    </w:p>
    <w:p w14:paraId="266B3AF3" w14:textId="77777777" w:rsidR="006A2EA7" w:rsidRDefault="006A2EA7" w:rsidP="006A2EA7">
      <w:pPr>
        <w:pStyle w:val="Ttulo2"/>
      </w:pPr>
      <w:bookmarkStart w:id="22" w:name="_Toc104372515"/>
      <w:r>
        <w:lastRenderedPageBreak/>
        <w:t>Prototipagem</w:t>
      </w:r>
      <w:bookmarkEnd w:id="22"/>
    </w:p>
    <w:p w14:paraId="7AC147F4" w14:textId="77777777" w:rsidR="006A2EA7" w:rsidRDefault="00A14CB1" w:rsidP="006A2EA7">
      <w:pPr>
        <w:pStyle w:val="Ttulo3"/>
      </w:pPr>
      <w:bookmarkStart w:id="23" w:name="_Toc104372516"/>
      <w:r>
        <w:t>Telas do aplicativo</w:t>
      </w:r>
      <w:bookmarkEnd w:id="23"/>
    </w:p>
    <w:p w14:paraId="63F24703" w14:textId="77777777" w:rsidR="00A14CB1" w:rsidRPr="00A14CB1" w:rsidRDefault="00A14CB1" w:rsidP="00A14CB1">
      <w:pPr>
        <w:pStyle w:val="CORPO"/>
        <w:rPr>
          <w:szCs w:val="22"/>
        </w:rPr>
      </w:pPr>
      <w:r w:rsidRPr="00A14CB1">
        <w:rPr>
          <w:rFonts w:cs="Arial"/>
          <w:color w:val="202124"/>
          <w:szCs w:val="22"/>
          <w:shd w:val="clear" w:color="auto" w:fill="FFFFFF"/>
        </w:rPr>
        <w:t>Para tentar resolver o problema de grande parte dos universitários com a organização, identificamos que a criação de um aplicativo mobile que tem como objetivo auxiliar os estudantes a organizar sua rotina na universidade seria a melhor forma de resolver a situação.</w:t>
      </w:r>
    </w:p>
    <w:p w14:paraId="609B232B" w14:textId="77777777" w:rsidR="00A14CB1" w:rsidRDefault="00A14CB1" w:rsidP="00A14CB1">
      <w:pPr>
        <w:pStyle w:val="CORPO"/>
      </w:pPr>
      <w:r>
        <w:t xml:space="preserve">Desenvolvemos pelo software Adobe XD o protótipo das telas do aplicativo, de forma parcialmente funcional, sem a parte de programação e códigos. </w:t>
      </w:r>
    </w:p>
    <w:p w14:paraId="3AA103BC" w14:textId="77777777" w:rsidR="00A14CB1" w:rsidRDefault="00A14CB1" w:rsidP="00A14CB1">
      <w:pPr>
        <w:pStyle w:val="Ttulo3"/>
      </w:pPr>
      <w:bookmarkStart w:id="24" w:name="_Toc104372517"/>
      <w:r>
        <w:lastRenderedPageBreak/>
        <w:t>Tela inicial</w:t>
      </w:r>
      <w:bookmarkEnd w:id="24"/>
    </w:p>
    <w:p w14:paraId="4E191857" w14:textId="77777777" w:rsidR="00A14CB1" w:rsidRDefault="00A14CB1" w:rsidP="00A14CB1">
      <w:pPr>
        <w:pStyle w:val="CORPO"/>
        <w:keepNext/>
      </w:pPr>
      <w:r w:rsidRPr="00A14CB1">
        <w:rPr>
          <w:noProof/>
        </w:rPr>
        <w:drawing>
          <wp:inline distT="0" distB="0" distL="0" distR="0" wp14:anchorId="1D9B0BE5" wp14:editId="6024162C">
            <wp:extent cx="2850716" cy="5829300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2658" cy="583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A1AA" w14:textId="77777777" w:rsidR="00A14CB1" w:rsidRDefault="00A14CB1" w:rsidP="00A14CB1">
      <w:pPr>
        <w:pStyle w:val="Legenda"/>
        <w:jc w:val="both"/>
      </w:pPr>
      <w:bookmarkStart w:id="25" w:name="_Toc10437249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8</w:t>
      </w:r>
      <w:r>
        <w:fldChar w:fldCharType="end"/>
      </w:r>
      <w:r>
        <w:t xml:space="preserve"> - Tela de Login</w:t>
      </w:r>
      <w:bookmarkEnd w:id="25"/>
    </w:p>
    <w:p w14:paraId="0C91CB5B" w14:textId="77777777" w:rsidR="00A14CB1" w:rsidRDefault="00A14CB1" w:rsidP="00A14CB1">
      <w:pPr>
        <w:pStyle w:val="IMGTBLGRF"/>
        <w:jc w:val="left"/>
        <w:rPr>
          <w:lang w:eastAsia="en-US"/>
        </w:rPr>
      </w:pPr>
    </w:p>
    <w:p w14:paraId="5033184E" w14:textId="77777777" w:rsidR="00A14CB1" w:rsidRDefault="00A14CB1" w:rsidP="00A14CB1">
      <w:pPr>
        <w:pStyle w:val="Fonte"/>
        <w:keepNext/>
      </w:pPr>
      <w:r w:rsidRPr="00A14CB1">
        <w:rPr>
          <w:lang w:eastAsia="en-US"/>
        </w:rPr>
        <w:lastRenderedPageBreak/>
        <w:drawing>
          <wp:inline distT="0" distB="0" distL="0" distR="0" wp14:anchorId="637388D9" wp14:editId="6255D821">
            <wp:extent cx="2600325" cy="5310426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1836" cy="53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55A8" w14:textId="77777777" w:rsidR="00A14CB1" w:rsidRDefault="00A14CB1" w:rsidP="00A14CB1">
      <w:pPr>
        <w:pStyle w:val="Legenda"/>
        <w:jc w:val="left"/>
      </w:pPr>
      <w:bookmarkStart w:id="26" w:name="_Toc1043724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9</w:t>
      </w:r>
      <w:r>
        <w:fldChar w:fldCharType="end"/>
      </w:r>
      <w:r>
        <w:t xml:space="preserve"> - Tela de cadastro</w:t>
      </w:r>
      <w:bookmarkEnd w:id="26"/>
    </w:p>
    <w:p w14:paraId="333AE865" w14:textId="77777777" w:rsidR="00A14CB1" w:rsidRPr="00A14CB1" w:rsidRDefault="00A14CB1" w:rsidP="00A14CB1">
      <w:pPr>
        <w:pStyle w:val="IMGTBLGRF"/>
        <w:rPr>
          <w:lang w:eastAsia="en-US"/>
        </w:rPr>
      </w:pPr>
    </w:p>
    <w:p w14:paraId="75F246C6" w14:textId="77777777" w:rsidR="00A14CB1" w:rsidRDefault="00A14CB1" w:rsidP="00A14CB1">
      <w:pPr>
        <w:pStyle w:val="CORPO"/>
        <w:ind w:firstLine="0"/>
        <w:rPr>
          <w:rFonts w:cs="Arial"/>
          <w:color w:val="202124"/>
          <w:shd w:val="clear" w:color="auto" w:fill="FFFFFF"/>
        </w:rPr>
      </w:pPr>
      <w:r>
        <w:rPr>
          <w:noProof/>
        </w:rPr>
        <w:tab/>
      </w:r>
      <w:r>
        <w:rPr>
          <w:rFonts w:cs="Arial"/>
          <w:color w:val="202124"/>
          <w:shd w:val="clear" w:color="auto" w:fill="FFFFFF"/>
        </w:rPr>
        <w:t>Na pá</w:t>
      </w:r>
      <w:r w:rsidRPr="00A14CB1">
        <w:rPr>
          <w:rFonts w:cs="Arial"/>
          <w:color w:val="202124"/>
          <w:shd w:val="clear" w:color="auto" w:fill="FFFFFF"/>
        </w:rPr>
        <w:t>gina inicial o usuário poderá realizar o login, ou caso, ainda não possua uma conta cadastrada, realizar o cadastro em nosso sistema e por fim, realizar o login.</w:t>
      </w:r>
    </w:p>
    <w:p w14:paraId="6A922332" w14:textId="77777777" w:rsidR="00A14CB1" w:rsidRDefault="00A14CB1" w:rsidP="00A14CB1">
      <w:pPr>
        <w:pStyle w:val="Ttulo3"/>
      </w:pPr>
      <w:bookmarkStart w:id="27" w:name="_Toc104372518"/>
      <w:r>
        <w:lastRenderedPageBreak/>
        <w:t>Tela de carregamento</w:t>
      </w:r>
      <w:bookmarkEnd w:id="27"/>
    </w:p>
    <w:p w14:paraId="035D2C61" w14:textId="77777777" w:rsidR="00A14CB1" w:rsidRDefault="00A14CB1" w:rsidP="00A14CB1">
      <w:pPr>
        <w:pStyle w:val="CORPO"/>
        <w:keepNext/>
        <w:ind w:firstLine="0"/>
      </w:pPr>
      <w:r w:rsidRPr="00A14CB1">
        <w:rPr>
          <w:noProof/>
        </w:rPr>
        <w:drawing>
          <wp:inline distT="0" distB="0" distL="0" distR="0" wp14:anchorId="12514807" wp14:editId="5344E672">
            <wp:extent cx="2685014" cy="5572125"/>
            <wp:effectExtent l="0" t="0" r="127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0358" cy="558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3857" w14:textId="77777777" w:rsidR="00A14CB1" w:rsidRDefault="00A14CB1" w:rsidP="00A14CB1">
      <w:pPr>
        <w:pStyle w:val="Legenda"/>
        <w:jc w:val="both"/>
      </w:pPr>
      <w:bookmarkStart w:id="28" w:name="_Toc10437249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10</w:t>
      </w:r>
      <w:r>
        <w:fldChar w:fldCharType="end"/>
      </w:r>
      <w:r>
        <w:t xml:space="preserve"> – Carregamento</w:t>
      </w:r>
      <w:bookmarkEnd w:id="28"/>
    </w:p>
    <w:p w14:paraId="408A36CD" w14:textId="77777777" w:rsidR="00A14CB1" w:rsidRDefault="00A14CB1" w:rsidP="00A14CB1">
      <w:pPr>
        <w:pStyle w:val="Ttulo3"/>
      </w:pPr>
      <w:bookmarkStart w:id="29" w:name="_Toc104372519"/>
      <w:r>
        <w:lastRenderedPageBreak/>
        <w:t>Calendário principal</w:t>
      </w:r>
      <w:bookmarkEnd w:id="29"/>
    </w:p>
    <w:p w14:paraId="11651E1B" w14:textId="77777777" w:rsidR="00A14CB1" w:rsidRDefault="00A14CB1" w:rsidP="00A14CB1">
      <w:pPr>
        <w:pStyle w:val="CORPO"/>
        <w:keepNext/>
      </w:pPr>
      <w:r w:rsidRPr="00A14CB1">
        <w:rPr>
          <w:noProof/>
        </w:rPr>
        <w:drawing>
          <wp:inline distT="0" distB="0" distL="0" distR="0" wp14:anchorId="15497C35" wp14:editId="3F2EBA19">
            <wp:extent cx="2687685" cy="54959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3100" cy="550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BE28" w14:textId="77777777" w:rsidR="00A14CB1" w:rsidRDefault="00A14CB1" w:rsidP="00A14CB1">
      <w:pPr>
        <w:pStyle w:val="Legenda"/>
        <w:jc w:val="both"/>
      </w:pPr>
      <w:bookmarkStart w:id="30" w:name="_Toc1043724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11</w:t>
      </w:r>
      <w:r>
        <w:fldChar w:fldCharType="end"/>
      </w:r>
      <w:r>
        <w:t xml:space="preserve"> - Tela de calendário principal</w:t>
      </w:r>
      <w:bookmarkEnd w:id="30"/>
    </w:p>
    <w:p w14:paraId="21CC0842" w14:textId="77777777" w:rsidR="00A14CB1" w:rsidRDefault="00A14CB1" w:rsidP="00A14CB1">
      <w:pPr>
        <w:pStyle w:val="CORPO"/>
        <w:ind w:firstLine="0"/>
        <w:rPr>
          <w:noProof/>
        </w:rPr>
      </w:pPr>
      <w:r>
        <w:rPr>
          <w:noProof/>
        </w:rPr>
        <w:tab/>
        <w:t xml:space="preserve">Na tela de calendário, o usuário poderá filtrar pelo mês que desejar e visualizar as datas com tarefas pendentes de entrega (sinalizadas com um ponto) e na parte de baixo, poderá </w:t>
      </w:r>
      <w:r w:rsidR="00923FD2">
        <w:rPr>
          <w:noProof/>
        </w:rPr>
        <w:t xml:space="preserve">visualizar as tarefas da data selecionada com a respectiva prioridade representada pelas cores vermelho, azul e verde, junto ao horário de entrega. </w:t>
      </w:r>
    </w:p>
    <w:p w14:paraId="2B658C0B" w14:textId="77777777" w:rsidR="00923FD2" w:rsidRDefault="00923FD2" w:rsidP="00A14CB1">
      <w:pPr>
        <w:pStyle w:val="CORPO"/>
        <w:ind w:firstLine="0"/>
        <w:rPr>
          <w:noProof/>
        </w:rPr>
      </w:pPr>
      <w:r>
        <w:rPr>
          <w:noProof/>
        </w:rPr>
        <w:tab/>
        <w:t xml:space="preserve">No canto inferior direito, há o botão de “+” para adicionar uma nova tarefa. </w:t>
      </w:r>
    </w:p>
    <w:p w14:paraId="71BA4115" w14:textId="77777777" w:rsidR="00923FD2" w:rsidRDefault="00923FD2" w:rsidP="00A14CB1">
      <w:pPr>
        <w:pStyle w:val="CORPO"/>
        <w:ind w:firstLine="0"/>
        <w:rPr>
          <w:noProof/>
        </w:rPr>
      </w:pPr>
    </w:p>
    <w:p w14:paraId="115FC096" w14:textId="77777777" w:rsidR="00923FD2" w:rsidRDefault="00923FD2" w:rsidP="00A14CB1">
      <w:pPr>
        <w:pStyle w:val="CORPO"/>
        <w:ind w:firstLine="0"/>
        <w:rPr>
          <w:noProof/>
        </w:rPr>
      </w:pPr>
    </w:p>
    <w:p w14:paraId="216BFB02" w14:textId="77777777" w:rsidR="00923FD2" w:rsidRDefault="00923FD2" w:rsidP="00A14CB1">
      <w:pPr>
        <w:pStyle w:val="CORPO"/>
        <w:ind w:firstLine="0"/>
        <w:rPr>
          <w:noProof/>
        </w:rPr>
      </w:pPr>
    </w:p>
    <w:p w14:paraId="46893E43" w14:textId="77777777" w:rsidR="00923FD2" w:rsidRDefault="00923FD2" w:rsidP="00923FD2">
      <w:pPr>
        <w:pStyle w:val="Ttulo3"/>
      </w:pPr>
      <w:bookmarkStart w:id="31" w:name="_Toc104372520"/>
      <w:r>
        <w:lastRenderedPageBreak/>
        <w:t>Tela de cadastro de nova tarefa</w:t>
      </w:r>
      <w:bookmarkEnd w:id="31"/>
    </w:p>
    <w:p w14:paraId="1A267592" w14:textId="77777777" w:rsidR="00923FD2" w:rsidRDefault="00923FD2" w:rsidP="00923FD2">
      <w:pPr>
        <w:pStyle w:val="CORPO"/>
        <w:keepNext/>
      </w:pPr>
      <w:r w:rsidRPr="00923FD2">
        <w:rPr>
          <w:noProof/>
        </w:rPr>
        <w:drawing>
          <wp:inline distT="0" distB="0" distL="0" distR="0" wp14:anchorId="7EA61770" wp14:editId="44DE1308">
            <wp:extent cx="2744592" cy="58769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7156" cy="58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24B9" w14:textId="77777777" w:rsidR="00923FD2" w:rsidRDefault="00923FD2" w:rsidP="00923FD2">
      <w:pPr>
        <w:pStyle w:val="Legenda"/>
        <w:jc w:val="both"/>
      </w:pPr>
      <w:bookmarkStart w:id="32" w:name="_Toc1043724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12</w:t>
      </w:r>
      <w:r>
        <w:fldChar w:fldCharType="end"/>
      </w:r>
      <w:r>
        <w:t xml:space="preserve"> - Tela de cadastro de nova tarefa</w:t>
      </w:r>
      <w:bookmarkEnd w:id="32"/>
    </w:p>
    <w:p w14:paraId="5282C05F" w14:textId="77777777" w:rsidR="00923FD2" w:rsidRDefault="00923FD2" w:rsidP="00923FD2">
      <w:pPr>
        <w:pStyle w:val="CORPO"/>
        <w:ind w:firstLine="0"/>
        <w:rPr>
          <w:noProof/>
        </w:rPr>
      </w:pPr>
      <w:r>
        <w:rPr>
          <w:noProof/>
        </w:rPr>
        <w:tab/>
        <w:t xml:space="preserve">Na tela de cadastro de nova tarefa, o usuário poderá descrever o nome da tarefa e logo abaixo a sua prioridade, sinalizando com vermelho uma tarefa de alta prioridade, azul a tarefa de média prioridade e verde a tarefa com baixa prioridade. No próximo campo irá vincular a data de entrega e abaixo poderá fazer anotações e observações sobre a tarefa cadastrada. Também poderá ativar ou não a notificação dessa tarefa. </w:t>
      </w:r>
    </w:p>
    <w:p w14:paraId="7D1ADD51" w14:textId="77777777" w:rsidR="00923FD2" w:rsidRDefault="00923FD2" w:rsidP="00923FD2">
      <w:pPr>
        <w:pStyle w:val="CORPO"/>
        <w:ind w:firstLine="0"/>
        <w:rPr>
          <w:noProof/>
        </w:rPr>
      </w:pPr>
    </w:p>
    <w:p w14:paraId="0AA96058" w14:textId="77777777" w:rsidR="00923FD2" w:rsidRDefault="00923FD2" w:rsidP="00923FD2">
      <w:pPr>
        <w:pStyle w:val="Ttulo3"/>
      </w:pPr>
      <w:bookmarkStart w:id="33" w:name="_Toc104372521"/>
      <w:r>
        <w:lastRenderedPageBreak/>
        <w:t>Tabela de tarefas</w:t>
      </w:r>
      <w:bookmarkEnd w:id="33"/>
    </w:p>
    <w:p w14:paraId="1EE1C372" w14:textId="77777777" w:rsidR="00923FD2" w:rsidRDefault="00923FD2" w:rsidP="00923FD2">
      <w:pPr>
        <w:pStyle w:val="CORPO"/>
        <w:keepNext/>
      </w:pPr>
      <w:r w:rsidRPr="00923FD2">
        <w:rPr>
          <w:noProof/>
        </w:rPr>
        <w:drawing>
          <wp:inline distT="0" distB="0" distL="0" distR="0" wp14:anchorId="168CF0C0" wp14:editId="37FCBD3B">
            <wp:extent cx="2590603" cy="5562600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3379" cy="556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BE16" w14:textId="77777777" w:rsidR="00923FD2" w:rsidRDefault="00923FD2" w:rsidP="00923FD2">
      <w:pPr>
        <w:pStyle w:val="Legenda"/>
        <w:jc w:val="both"/>
      </w:pPr>
      <w:bookmarkStart w:id="34" w:name="_Toc10437249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13</w:t>
      </w:r>
      <w:r>
        <w:fldChar w:fldCharType="end"/>
      </w:r>
      <w:r>
        <w:t xml:space="preserve"> - Tabela de Tarefas</w:t>
      </w:r>
      <w:bookmarkEnd w:id="34"/>
    </w:p>
    <w:p w14:paraId="4E702B62" w14:textId="77777777" w:rsidR="00923FD2" w:rsidRDefault="00923FD2" w:rsidP="00923FD2">
      <w:pPr>
        <w:pStyle w:val="CORPO"/>
        <w:ind w:firstLine="0"/>
        <w:rPr>
          <w:noProof/>
        </w:rPr>
      </w:pPr>
      <w:r>
        <w:rPr>
          <w:noProof/>
        </w:rPr>
        <w:tab/>
        <w:t>A tela de tabela de tarefas exibe as tarefas na data atual, sinalizando data de entrega e prioridade. Também conta com um botão de adicionar nova tarefa, que leva o usuário à tela de Cadastro de Tarefas.</w:t>
      </w:r>
    </w:p>
    <w:p w14:paraId="403D1CD4" w14:textId="77777777" w:rsidR="00923FD2" w:rsidRDefault="00923FD2" w:rsidP="00923FD2">
      <w:pPr>
        <w:pStyle w:val="CORPO"/>
        <w:ind w:firstLine="0"/>
        <w:rPr>
          <w:noProof/>
        </w:rPr>
      </w:pPr>
    </w:p>
    <w:p w14:paraId="0387BCC6" w14:textId="77777777" w:rsidR="00923FD2" w:rsidRDefault="00923FD2" w:rsidP="00923FD2">
      <w:pPr>
        <w:pStyle w:val="CORPO"/>
        <w:ind w:firstLine="0"/>
        <w:rPr>
          <w:noProof/>
        </w:rPr>
      </w:pPr>
    </w:p>
    <w:p w14:paraId="09619D8C" w14:textId="77777777" w:rsidR="00923FD2" w:rsidRDefault="00923FD2" w:rsidP="00923FD2">
      <w:pPr>
        <w:pStyle w:val="CORPO"/>
        <w:ind w:firstLine="0"/>
        <w:rPr>
          <w:noProof/>
        </w:rPr>
      </w:pPr>
    </w:p>
    <w:p w14:paraId="00E5BE62" w14:textId="77777777" w:rsidR="00923FD2" w:rsidRDefault="00923FD2" w:rsidP="00923FD2">
      <w:pPr>
        <w:pStyle w:val="CORPO"/>
        <w:ind w:firstLine="0"/>
        <w:rPr>
          <w:noProof/>
        </w:rPr>
      </w:pPr>
    </w:p>
    <w:p w14:paraId="08C563C3" w14:textId="77777777" w:rsidR="00923FD2" w:rsidRDefault="00923FD2" w:rsidP="00923FD2">
      <w:pPr>
        <w:pStyle w:val="CORPO"/>
        <w:ind w:firstLine="0"/>
        <w:rPr>
          <w:noProof/>
        </w:rPr>
      </w:pPr>
    </w:p>
    <w:p w14:paraId="1790DF20" w14:textId="77777777" w:rsidR="00923FD2" w:rsidRDefault="00923FD2" w:rsidP="00923FD2">
      <w:pPr>
        <w:pStyle w:val="Ttulo3"/>
      </w:pPr>
      <w:bookmarkStart w:id="35" w:name="_Toc104372522"/>
      <w:r>
        <w:lastRenderedPageBreak/>
        <w:t>Menu lateral</w:t>
      </w:r>
      <w:bookmarkEnd w:id="35"/>
    </w:p>
    <w:p w14:paraId="2BCC7ED8" w14:textId="77777777" w:rsidR="00923FD2" w:rsidRDefault="00923FD2" w:rsidP="00923FD2">
      <w:pPr>
        <w:pStyle w:val="CORPO"/>
        <w:keepNext/>
      </w:pPr>
      <w:r w:rsidRPr="00923FD2">
        <w:rPr>
          <w:noProof/>
        </w:rPr>
        <w:drawing>
          <wp:inline distT="0" distB="0" distL="0" distR="0" wp14:anchorId="75F46536" wp14:editId="3BDBAE38">
            <wp:extent cx="2624488" cy="5619750"/>
            <wp:effectExtent l="0" t="0" r="444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8442" cy="562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E6BE" w14:textId="77777777" w:rsidR="00923FD2" w:rsidRDefault="00923FD2" w:rsidP="00923FD2">
      <w:pPr>
        <w:pStyle w:val="Legenda"/>
        <w:jc w:val="both"/>
      </w:pPr>
      <w:bookmarkStart w:id="36" w:name="_Toc10437249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71F80">
        <w:rPr>
          <w:noProof/>
        </w:rPr>
        <w:t>14</w:t>
      </w:r>
      <w:r>
        <w:fldChar w:fldCharType="end"/>
      </w:r>
      <w:r>
        <w:t xml:space="preserve"> - Tela de menu lateral</w:t>
      </w:r>
      <w:bookmarkEnd w:id="36"/>
    </w:p>
    <w:p w14:paraId="0BE2E70C" w14:textId="77777777" w:rsidR="00271F80" w:rsidRDefault="00271F80" w:rsidP="00271F80">
      <w:pPr>
        <w:pStyle w:val="CORPO"/>
        <w:ind w:firstLine="0"/>
        <w:rPr>
          <w:rFonts w:cs="Arial"/>
          <w:color w:val="202124"/>
          <w:szCs w:val="20"/>
          <w:shd w:val="clear" w:color="auto" w:fill="FFFFFF"/>
        </w:rPr>
      </w:pPr>
      <w:r>
        <w:rPr>
          <w:noProof/>
        </w:rPr>
        <w:tab/>
      </w:r>
      <w:r w:rsidRPr="00271F80">
        <w:rPr>
          <w:rFonts w:cs="Arial"/>
          <w:color w:val="202124"/>
          <w:szCs w:val="20"/>
          <w:shd w:val="clear" w:color="auto" w:fill="FFFFFF"/>
        </w:rPr>
        <w:t>Na tela de menu lateral, o usuário pode visualizar seus dados pessoais cadastrados, como nome completo e curso. E como opções, alternar entre as telas de calendário, perfil tabela de tarefas e ajuda. Além de sair da conta do usuário voltando assim para a tela inicial do aplicativo.</w:t>
      </w:r>
    </w:p>
    <w:p w14:paraId="1AC67541" w14:textId="77777777" w:rsidR="00271F80" w:rsidRDefault="00271F80" w:rsidP="00271F80">
      <w:pPr>
        <w:pStyle w:val="CORPO"/>
        <w:ind w:firstLine="0"/>
        <w:rPr>
          <w:rFonts w:cs="Arial"/>
          <w:color w:val="202124"/>
          <w:szCs w:val="20"/>
          <w:shd w:val="clear" w:color="auto" w:fill="FFFFFF"/>
        </w:rPr>
      </w:pPr>
    </w:p>
    <w:p w14:paraId="4A8CF370" w14:textId="77777777" w:rsidR="00271F80" w:rsidRDefault="00271F80" w:rsidP="00271F80">
      <w:pPr>
        <w:pStyle w:val="CORPO"/>
        <w:ind w:firstLine="0"/>
        <w:rPr>
          <w:rFonts w:cs="Arial"/>
          <w:color w:val="202124"/>
          <w:szCs w:val="20"/>
          <w:shd w:val="clear" w:color="auto" w:fill="FFFFFF"/>
        </w:rPr>
      </w:pPr>
    </w:p>
    <w:p w14:paraId="1C63EBB4" w14:textId="77777777" w:rsidR="00271F80" w:rsidRDefault="00271F80" w:rsidP="00271F80">
      <w:pPr>
        <w:pStyle w:val="CORPO"/>
        <w:ind w:firstLine="0"/>
        <w:rPr>
          <w:rFonts w:cs="Arial"/>
          <w:color w:val="202124"/>
          <w:szCs w:val="20"/>
          <w:shd w:val="clear" w:color="auto" w:fill="FFFFFF"/>
        </w:rPr>
      </w:pPr>
    </w:p>
    <w:p w14:paraId="40560DF7" w14:textId="77777777" w:rsidR="00271F80" w:rsidRDefault="00271F80" w:rsidP="00271F80">
      <w:pPr>
        <w:pStyle w:val="CORPO"/>
        <w:ind w:firstLine="0"/>
        <w:rPr>
          <w:rFonts w:cs="Arial"/>
          <w:color w:val="202124"/>
          <w:szCs w:val="20"/>
          <w:shd w:val="clear" w:color="auto" w:fill="FFFFFF"/>
        </w:rPr>
      </w:pPr>
    </w:p>
    <w:p w14:paraId="406291B3" w14:textId="77777777" w:rsidR="00271F80" w:rsidRDefault="00271F80" w:rsidP="00271F80">
      <w:pPr>
        <w:pStyle w:val="Ttulo3"/>
      </w:pPr>
      <w:bookmarkStart w:id="37" w:name="_Toc104372523"/>
      <w:r>
        <w:lastRenderedPageBreak/>
        <w:t>Ajuda</w:t>
      </w:r>
      <w:bookmarkEnd w:id="37"/>
    </w:p>
    <w:p w14:paraId="207C591F" w14:textId="77777777" w:rsidR="00271F80" w:rsidRDefault="00271F80" w:rsidP="00271F80">
      <w:pPr>
        <w:pStyle w:val="CORPO"/>
        <w:keepNext/>
      </w:pPr>
      <w:r w:rsidRPr="00271F80">
        <w:rPr>
          <w:noProof/>
        </w:rPr>
        <w:drawing>
          <wp:inline distT="0" distB="0" distL="0" distR="0" wp14:anchorId="75B77FDE" wp14:editId="1BB16C93">
            <wp:extent cx="2426988" cy="52482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2223" cy="52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AC9D" w14:textId="77777777" w:rsidR="00271F80" w:rsidRDefault="00271F80" w:rsidP="00271F80">
      <w:pPr>
        <w:pStyle w:val="Legenda"/>
        <w:jc w:val="both"/>
      </w:pPr>
      <w:bookmarkStart w:id="38" w:name="_Toc1043724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- Tela de ajuda</w:t>
      </w:r>
      <w:bookmarkEnd w:id="38"/>
    </w:p>
    <w:p w14:paraId="39B1DF46" w14:textId="77777777" w:rsidR="00271F80" w:rsidRPr="00271F80" w:rsidRDefault="00271F80" w:rsidP="00271F80">
      <w:pPr>
        <w:pStyle w:val="CORPO"/>
        <w:ind w:firstLine="0"/>
        <w:rPr>
          <w:sz w:val="32"/>
        </w:rPr>
      </w:pPr>
      <w:r>
        <w:rPr>
          <w:noProof/>
        </w:rPr>
        <w:tab/>
      </w:r>
      <w:r>
        <w:rPr>
          <w:rFonts w:cs="Arial"/>
          <w:color w:val="202124"/>
          <w:szCs w:val="20"/>
          <w:shd w:val="clear" w:color="auto" w:fill="FFFFFF"/>
        </w:rPr>
        <w:t>A</w:t>
      </w:r>
      <w:r w:rsidRPr="00271F80">
        <w:rPr>
          <w:rFonts w:cs="Arial"/>
          <w:color w:val="202124"/>
          <w:szCs w:val="20"/>
          <w:shd w:val="clear" w:color="auto" w:fill="FFFFFF"/>
        </w:rPr>
        <w:t xml:space="preserve"> tela de Ajuda</w:t>
      </w:r>
      <w:r>
        <w:rPr>
          <w:rFonts w:cs="Arial"/>
          <w:color w:val="202124"/>
          <w:szCs w:val="20"/>
          <w:shd w:val="clear" w:color="auto" w:fill="FFFFFF"/>
        </w:rPr>
        <w:t xml:space="preserve"> serve</w:t>
      </w:r>
      <w:r w:rsidRPr="00271F80">
        <w:rPr>
          <w:rFonts w:cs="Arial"/>
          <w:color w:val="202124"/>
          <w:szCs w:val="20"/>
          <w:shd w:val="clear" w:color="auto" w:fill="FFFFFF"/>
        </w:rPr>
        <w:t xml:space="preserve"> para ensinar o usuário como utilizar tudo que o aplicativo propõe, como criar as tarefas, excluir sua conta e caso não tenha sido resolvido </w:t>
      </w:r>
      <w:r>
        <w:rPr>
          <w:rFonts w:cs="Arial"/>
          <w:color w:val="202124"/>
          <w:szCs w:val="20"/>
          <w:shd w:val="clear" w:color="auto" w:fill="FFFFFF"/>
        </w:rPr>
        <w:t>entrar</w:t>
      </w:r>
      <w:r w:rsidRPr="00271F80">
        <w:rPr>
          <w:rFonts w:cs="Arial"/>
          <w:color w:val="202124"/>
          <w:szCs w:val="20"/>
          <w:shd w:val="clear" w:color="auto" w:fill="FFFFFF"/>
        </w:rPr>
        <w:t xml:space="preserve"> em contato com os administradores do aplicativo para poder ajudar.</w:t>
      </w:r>
    </w:p>
    <w:p w14:paraId="77CF4AE8" w14:textId="77777777" w:rsidR="00213B30" w:rsidRDefault="00271F80" w:rsidP="00271F80">
      <w:pPr>
        <w:pStyle w:val="Ttulo1"/>
        <w:rPr>
          <w:shd w:val="clear" w:color="auto" w:fill="F8F9FA"/>
        </w:rPr>
      </w:pPr>
      <w:bookmarkStart w:id="39" w:name="_Toc104372524"/>
      <w:r>
        <w:rPr>
          <w:shd w:val="clear" w:color="auto" w:fill="F8F9FA"/>
        </w:rPr>
        <w:lastRenderedPageBreak/>
        <w:t>considerações finais</w:t>
      </w:r>
      <w:bookmarkEnd w:id="39"/>
    </w:p>
    <w:p w14:paraId="6679953F" w14:textId="77777777" w:rsidR="00271F80" w:rsidRDefault="002C7607" w:rsidP="00271F80">
      <w:pPr>
        <w:pStyle w:val="CORPO"/>
        <w:rPr>
          <w:rFonts w:cs="Arial"/>
          <w:color w:val="202124"/>
          <w:szCs w:val="20"/>
          <w:shd w:val="clear" w:color="auto" w:fill="FFFFFF"/>
        </w:rPr>
      </w:pPr>
      <w:r w:rsidRPr="002C7607">
        <w:rPr>
          <w:rFonts w:cs="Arial"/>
          <w:color w:val="202124"/>
          <w:szCs w:val="20"/>
          <w:shd w:val="clear" w:color="auto" w:fill="FFFFFF"/>
        </w:rPr>
        <w:t>A proposta inicial do projeto é criar um aplicativo mobile que tem como objetivo auxiliar estudantes universitários a organizar suas rotinas na universidade, que envolve casos de entregas, prazos, metas, entre outros.</w:t>
      </w:r>
    </w:p>
    <w:p w14:paraId="615F9289" w14:textId="77777777" w:rsidR="002C7607" w:rsidRDefault="002C7607" w:rsidP="00271F80">
      <w:pPr>
        <w:pStyle w:val="CORPO"/>
        <w:rPr>
          <w:rFonts w:cs="Arial"/>
          <w:color w:val="202124"/>
          <w:szCs w:val="20"/>
          <w:shd w:val="clear" w:color="auto" w:fill="FFFFFF"/>
        </w:rPr>
      </w:pPr>
      <w:r>
        <w:rPr>
          <w:rFonts w:cs="Arial"/>
          <w:color w:val="202124"/>
          <w:szCs w:val="20"/>
          <w:shd w:val="clear" w:color="auto" w:fill="FFFFFF"/>
        </w:rPr>
        <w:t>Pudemos analisar as necessidades de estudantes universitários de forma aprofundada e discutir entre os integrantes do grupo as nossas próprias vivências e necessidades fundamentadas no ensino acadêmico atual.</w:t>
      </w:r>
    </w:p>
    <w:p w14:paraId="2A858D41" w14:textId="77777777" w:rsidR="002C7607" w:rsidRDefault="002C7607" w:rsidP="00271F80">
      <w:pPr>
        <w:pStyle w:val="CORPO"/>
        <w:rPr>
          <w:rFonts w:cs="Arial"/>
          <w:color w:val="202124"/>
          <w:szCs w:val="20"/>
          <w:shd w:val="clear" w:color="auto" w:fill="FFFFFF"/>
        </w:rPr>
      </w:pPr>
      <w:r>
        <w:rPr>
          <w:rFonts w:cs="Arial"/>
          <w:color w:val="202124"/>
          <w:szCs w:val="20"/>
          <w:shd w:val="clear" w:color="auto" w:fill="FFFFFF"/>
        </w:rPr>
        <w:t>Com tudo o que absorvemos, pudemos entender quais eram as reais necessidades de auxílio na organização de estudos que os estudantes universitários carecem atualmente e desenvolver um projeto contemplando o que já se usa e também melhorias que auxiliarão na organização desses estudantes.</w:t>
      </w:r>
    </w:p>
    <w:p w14:paraId="6088B746" w14:textId="77777777" w:rsidR="002C7607" w:rsidRDefault="002C7607" w:rsidP="00271F80">
      <w:pPr>
        <w:pStyle w:val="CORPO"/>
        <w:rPr>
          <w:rFonts w:cs="Arial"/>
          <w:color w:val="202124"/>
          <w:szCs w:val="20"/>
          <w:shd w:val="clear" w:color="auto" w:fill="FFFFFF"/>
        </w:rPr>
      </w:pPr>
      <w:r>
        <w:rPr>
          <w:rFonts w:cs="Arial"/>
          <w:color w:val="202124"/>
          <w:szCs w:val="20"/>
          <w:shd w:val="clear" w:color="auto" w:fill="FFFFFF"/>
        </w:rPr>
        <w:t xml:space="preserve">Ressaltamos também que durante o desenvolvimento do projeto, nos baseamos em um problema para encontrar a solução. </w:t>
      </w:r>
    </w:p>
    <w:p w14:paraId="77EBEF43" w14:textId="77777777" w:rsidR="002C7607" w:rsidRPr="002C7607" w:rsidRDefault="002C7607" w:rsidP="00271F80">
      <w:pPr>
        <w:pStyle w:val="CORPO"/>
        <w:rPr>
          <w:sz w:val="32"/>
        </w:rPr>
      </w:pPr>
      <w:r>
        <w:rPr>
          <w:rFonts w:cs="Arial"/>
          <w:color w:val="202124"/>
          <w:szCs w:val="20"/>
          <w:shd w:val="clear" w:color="auto" w:fill="FFFFFF"/>
        </w:rPr>
        <w:t>A educação e suas formas de representação são fatores muito importantes para a formação de um profissional organizado dentro de sua empresa e área de atuação.</w:t>
      </w:r>
    </w:p>
    <w:p w14:paraId="3146E0B1" w14:textId="77777777" w:rsidR="002E6EAC" w:rsidRDefault="002E6EAC" w:rsidP="00213B30">
      <w:pPr>
        <w:pStyle w:val="Ttulo1"/>
        <w:numPr>
          <w:ilvl w:val="0"/>
          <w:numId w:val="0"/>
        </w:numPr>
      </w:pPr>
    </w:p>
    <w:p w14:paraId="0726A9D1" w14:textId="77777777" w:rsidR="00307998" w:rsidRPr="00307998" w:rsidRDefault="00307998" w:rsidP="00271F80">
      <w:pPr>
        <w:pStyle w:val="Ttulo"/>
        <w:jc w:val="left"/>
      </w:pPr>
    </w:p>
    <w:sectPr w:rsidR="00307998" w:rsidRPr="00307998" w:rsidSect="00D35831">
      <w:headerReference w:type="default" r:id="rId29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87345" w14:textId="77777777" w:rsidR="00593C8B" w:rsidRDefault="00593C8B" w:rsidP="003739FE">
      <w:r>
        <w:separator/>
      </w:r>
    </w:p>
  </w:endnote>
  <w:endnote w:type="continuationSeparator" w:id="0">
    <w:p w14:paraId="5097BA98" w14:textId="77777777" w:rsidR="00593C8B" w:rsidRDefault="00593C8B" w:rsidP="0037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DCEB8" w14:textId="77777777" w:rsidR="00593C8B" w:rsidRDefault="00593C8B" w:rsidP="003739FE">
      <w:r>
        <w:separator/>
      </w:r>
    </w:p>
  </w:footnote>
  <w:footnote w:type="continuationSeparator" w:id="0">
    <w:p w14:paraId="182DB99C" w14:textId="77777777" w:rsidR="00593C8B" w:rsidRDefault="00593C8B" w:rsidP="00373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1F189" w14:textId="77777777" w:rsidR="00271F80" w:rsidRDefault="00271F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0993396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3C6A4C18" w14:textId="77777777" w:rsidR="00271F80" w:rsidRPr="00A477BA" w:rsidRDefault="00271F80" w:rsidP="00A477BA">
        <w:pPr>
          <w:pStyle w:val="Cabealho"/>
          <w:jc w:val="right"/>
          <w:rPr>
            <w:sz w:val="20"/>
            <w:szCs w:val="20"/>
          </w:rPr>
        </w:pPr>
        <w:r w:rsidRPr="00D35831">
          <w:rPr>
            <w:sz w:val="20"/>
            <w:szCs w:val="20"/>
          </w:rPr>
          <w:fldChar w:fldCharType="begin"/>
        </w:r>
        <w:r w:rsidRPr="00D35831">
          <w:rPr>
            <w:sz w:val="20"/>
            <w:szCs w:val="20"/>
          </w:rPr>
          <w:instrText>PAGE   \* MERGEFORMAT</w:instrText>
        </w:r>
        <w:r w:rsidRPr="00D35831">
          <w:rPr>
            <w:sz w:val="20"/>
            <w:szCs w:val="20"/>
          </w:rPr>
          <w:fldChar w:fldCharType="separate"/>
        </w:r>
        <w:r w:rsidR="005B2B95">
          <w:rPr>
            <w:noProof/>
            <w:sz w:val="20"/>
            <w:szCs w:val="20"/>
          </w:rPr>
          <w:t>21</w:t>
        </w:r>
        <w:r w:rsidRPr="00D35831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263F"/>
    <w:multiLevelType w:val="hybridMultilevel"/>
    <w:tmpl w:val="EE6E86CA"/>
    <w:lvl w:ilvl="0" w:tplc="E8B28F2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4B41"/>
    <w:multiLevelType w:val="hybridMultilevel"/>
    <w:tmpl w:val="8F9E46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A36934"/>
    <w:multiLevelType w:val="hybridMultilevel"/>
    <w:tmpl w:val="654457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4154D4"/>
    <w:multiLevelType w:val="hybridMultilevel"/>
    <w:tmpl w:val="22A80D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7116B1"/>
    <w:multiLevelType w:val="hybridMultilevel"/>
    <w:tmpl w:val="620AA3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C87FC0"/>
    <w:multiLevelType w:val="hybridMultilevel"/>
    <w:tmpl w:val="9B1AD0BC"/>
    <w:lvl w:ilvl="0" w:tplc="FCD07204">
      <w:start w:val="14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0122E"/>
    <w:multiLevelType w:val="hybridMultilevel"/>
    <w:tmpl w:val="54966B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32231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04255D1"/>
    <w:multiLevelType w:val="hybridMultilevel"/>
    <w:tmpl w:val="03D2D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141253">
    <w:abstractNumId w:val="7"/>
  </w:num>
  <w:num w:numId="2" w16cid:durableId="462774973">
    <w:abstractNumId w:val="7"/>
  </w:num>
  <w:num w:numId="3" w16cid:durableId="1321927474">
    <w:abstractNumId w:val="7"/>
  </w:num>
  <w:num w:numId="4" w16cid:durableId="1923417507">
    <w:abstractNumId w:val="7"/>
  </w:num>
  <w:num w:numId="5" w16cid:durableId="1817139241">
    <w:abstractNumId w:val="7"/>
  </w:num>
  <w:num w:numId="6" w16cid:durableId="1235242398">
    <w:abstractNumId w:val="7"/>
  </w:num>
  <w:num w:numId="7" w16cid:durableId="1269047491">
    <w:abstractNumId w:val="7"/>
  </w:num>
  <w:num w:numId="8" w16cid:durableId="1140030867">
    <w:abstractNumId w:val="7"/>
  </w:num>
  <w:num w:numId="9" w16cid:durableId="168566270">
    <w:abstractNumId w:val="7"/>
  </w:num>
  <w:num w:numId="10" w16cid:durableId="895165954">
    <w:abstractNumId w:val="7"/>
  </w:num>
  <w:num w:numId="11" w16cid:durableId="891043725">
    <w:abstractNumId w:val="7"/>
  </w:num>
  <w:num w:numId="12" w16cid:durableId="1862207888">
    <w:abstractNumId w:val="7"/>
  </w:num>
  <w:num w:numId="13" w16cid:durableId="1494878924">
    <w:abstractNumId w:val="2"/>
  </w:num>
  <w:num w:numId="14" w16cid:durableId="997540274">
    <w:abstractNumId w:val="4"/>
  </w:num>
  <w:num w:numId="15" w16cid:durableId="298730975">
    <w:abstractNumId w:val="3"/>
  </w:num>
  <w:num w:numId="16" w16cid:durableId="2028558443">
    <w:abstractNumId w:val="8"/>
  </w:num>
  <w:num w:numId="17" w16cid:durableId="1903442527">
    <w:abstractNumId w:val="0"/>
  </w:num>
  <w:num w:numId="18" w16cid:durableId="356272058">
    <w:abstractNumId w:val="5"/>
  </w:num>
  <w:num w:numId="19" w16cid:durableId="1809321696">
    <w:abstractNumId w:val="1"/>
  </w:num>
  <w:num w:numId="20" w16cid:durableId="1005209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9B"/>
    <w:rsid w:val="000E1C4C"/>
    <w:rsid w:val="000F3DA5"/>
    <w:rsid w:val="00100F19"/>
    <w:rsid w:val="001117E4"/>
    <w:rsid w:val="00123B70"/>
    <w:rsid w:val="00126CE2"/>
    <w:rsid w:val="001501A1"/>
    <w:rsid w:val="001A5E1D"/>
    <w:rsid w:val="001A78B1"/>
    <w:rsid w:val="001B411B"/>
    <w:rsid w:val="00203865"/>
    <w:rsid w:val="00213B30"/>
    <w:rsid w:val="00252915"/>
    <w:rsid w:val="00270B89"/>
    <w:rsid w:val="00271F80"/>
    <w:rsid w:val="00284504"/>
    <w:rsid w:val="002C7607"/>
    <w:rsid w:val="002E1B27"/>
    <w:rsid w:val="002E6EAC"/>
    <w:rsid w:val="00307998"/>
    <w:rsid w:val="003116F3"/>
    <w:rsid w:val="003135E0"/>
    <w:rsid w:val="00343D05"/>
    <w:rsid w:val="0035218D"/>
    <w:rsid w:val="003739FE"/>
    <w:rsid w:val="003A5D59"/>
    <w:rsid w:val="003C3686"/>
    <w:rsid w:val="003C6932"/>
    <w:rsid w:val="003F0791"/>
    <w:rsid w:val="00444256"/>
    <w:rsid w:val="0045405C"/>
    <w:rsid w:val="0046194A"/>
    <w:rsid w:val="00464E5D"/>
    <w:rsid w:val="00493A74"/>
    <w:rsid w:val="004A0130"/>
    <w:rsid w:val="004B1F13"/>
    <w:rsid w:val="00593C8B"/>
    <w:rsid w:val="005B2B95"/>
    <w:rsid w:val="005F379C"/>
    <w:rsid w:val="00602D1E"/>
    <w:rsid w:val="00606A53"/>
    <w:rsid w:val="00622F3B"/>
    <w:rsid w:val="00627AAB"/>
    <w:rsid w:val="006925AD"/>
    <w:rsid w:val="00693BED"/>
    <w:rsid w:val="006A2EA7"/>
    <w:rsid w:val="00705482"/>
    <w:rsid w:val="0071148B"/>
    <w:rsid w:val="00726767"/>
    <w:rsid w:val="00744378"/>
    <w:rsid w:val="007D166B"/>
    <w:rsid w:val="00841616"/>
    <w:rsid w:val="00862CA8"/>
    <w:rsid w:val="008867E9"/>
    <w:rsid w:val="00891CC3"/>
    <w:rsid w:val="008B159B"/>
    <w:rsid w:val="008B436A"/>
    <w:rsid w:val="0090648E"/>
    <w:rsid w:val="00906E1B"/>
    <w:rsid w:val="00910A17"/>
    <w:rsid w:val="00923FD2"/>
    <w:rsid w:val="00933BD9"/>
    <w:rsid w:val="009751E7"/>
    <w:rsid w:val="009913EA"/>
    <w:rsid w:val="009971D4"/>
    <w:rsid w:val="009F2E50"/>
    <w:rsid w:val="00A14CB1"/>
    <w:rsid w:val="00A22275"/>
    <w:rsid w:val="00A477BA"/>
    <w:rsid w:val="00A574B1"/>
    <w:rsid w:val="00A93E46"/>
    <w:rsid w:val="00B15AE1"/>
    <w:rsid w:val="00B26AC2"/>
    <w:rsid w:val="00B8451E"/>
    <w:rsid w:val="00BB46B8"/>
    <w:rsid w:val="00BD10AB"/>
    <w:rsid w:val="00BF4285"/>
    <w:rsid w:val="00C02766"/>
    <w:rsid w:val="00C170BC"/>
    <w:rsid w:val="00C70478"/>
    <w:rsid w:val="00D171B8"/>
    <w:rsid w:val="00D25CF8"/>
    <w:rsid w:val="00D35831"/>
    <w:rsid w:val="00D723EB"/>
    <w:rsid w:val="00DA6DE2"/>
    <w:rsid w:val="00DD2481"/>
    <w:rsid w:val="00DE530F"/>
    <w:rsid w:val="00E231B5"/>
    <w:rsid w:val="00E676FF"/>
    <w:rsid w:val="00E83856"/>
    <w:rsid w:val="00E90C4A"/>
    <w:rsid w:val="00EF2BF1"/>
    <w:rsid w:val="00F21C9F"/>
    <w:rsid w:val="00F7301A"/>
    <w:rsid w:val="00FE5014"/>
    <w:rsid w:val="00F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4D74B"/>
  <w15:docId w15:val="{300808B8-E521-4F10-91AB-3D8DE672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79C"/>
    <w:pPr>
      <w:spacing w:after="0" w:line="240" w:lineRule="auto"/>
    </w:pPr>
    <w:rPr>
      <w:lang w:val="pt-BR"/>
    </w:rPr>
  </w:style>
  <w:style w:type="paragraph" w:styleId="Ttulo1">
    <w:name w:val="heading 1"/>
    <w:basedOn w:val="Normal"/>
    <w:next w:val="CORPO"/>
    <w:link w:val="Ttulo1Char"/>
    <w:uiPriority w:val="9"/>
    <w:qFormat/>
    <w:rsid w:val="003135E0"/>
    <w:pPr>
      <w:keepNext/>
      <w:keepLines/>
      <w:pageBreakBefore/>
      <w:numPr>
        <w:numId w:val="12"/>
      </w:numPr>
      <w:spacing w:after="360" w:line="360" w:lineRule="auto"/>
      <w:ind w:left="431" w:hanging="431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CORPO"/>
    <w:link w:val="Ttulo2Char"/>
    <w:uiPriority w:val="9"/>
    <w:qFormat/>
    <w:rsid w:val="003116F3"/>
    <w:pPr>
      <w:keepNext/>
      <w:keepLines/>
      <w:numPr>
        <w:ilvl w:val="1"/>
        <w:numId w:val="12"/>
      </w:numPr>
      <w:spacing w:before="360" w:after="36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CORPO"/>
    <w:link w:val="Ttulo3Char"/>
    <w:uiPriority w:val="9"/>
    <w:qFormat/>
    <w:rsid w:val="003116F3"/>
    <w:pPr>
      <w:keepNext/>
      <w:keepLines/>
      <w:numPr>
        <w:ilvl w:val="2"/>
        <w:numId w:val="12"/>
      </w:numPr>
      <w:spacing w:before="360" w:after="360" w:line="360" w:lineRule="auto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CORPO"/>
    <w:link w:val="Ttulo4Char"/>
    <w:uiPriority w:val="9"/>
    <w:qFormat/>
    <w:rsid w:val="00464E5D"/>
    <w:pPr>
      <w:keepNext/>
      <w:keepLines/>
      <w:numPr>
        <w:ilvl w:val="3"/>
        <w:numId w:val="12"/>
      </w:numPr>
      <w:spacing w:before="360" w:after="360" w:line="360" w:lineRule="auto"/>
      <w:ind w:left="862" w:hanging="862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4E5D"/>
    <w:pPr>
      <w:keepNext/>
      <w:keepLines/>
      <w:numPr>
        <w:ilvl w:val="4"/>
        <w:numId w:val="12"/>
      </w:numPr>
      <w:spacing w:before="360" w:after="360" w:line="360" w:lineRule="auto"/>
      <w:ind w:left="1009" w:hanging="1009"/>
      <w:outlineLvl w:val="4"/>
    </w:pPr>
    <w:rPr>
      <w:rFonts w:eastAsiaTheme="majorEastAsia" w:cstheme="majorBidi"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16F3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16F3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16F3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16F3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qFormat/>
    <w:rsid w:val="005F379C"/>
    <w:pPr>
      <w:spacing w:before="360" w:after="360" w:line="360" w:lineRule="auto"/>
      <w:ind w:firstLine="709"/>
      <w:contextualSpacing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3135E0"/>
    <w:rPr>
      <w:rFonts w:eastAsiaTheme="majorEastAsia" w:cstheme="majorBidi"/>
      <w:b/>
      <w:bCs/>
      <w:caps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64E5D"/>
    <w:rPr>
      <w:rFonts w:eastAsiaTheme="majorEastAsia" w:cstheme="majorBidi"/>
      <w:b/>
      <w:bCs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464E5D"/>
    <w:rPr>
      <w:rFonts w:eastAsiaTheme="majorEastAsia" w:cstheme="majorBidi"/>
      <w:bCs/>
      <w:lang w:val="pt-BR"/>
    </w:rPr>
  </w:style>
  <w:style w:type="paragraph" w:styleId="Citao">
    <w:name w:val="Quote"/>
    <w:basedOn w:val="Normal"/>
    <w:next w:val="CORPO"/>
    <w:link w:val="CitaoChar"/>
    <w:uiPriority w:val="29"/>
    <w:qFormat/>
    <w:rsid w:val="005F379C"/>
    <w:pPr>
      <w:spacing w:before="360" w:after="360"/>
      <w:ind w:left="2268"/>
      <w:contextualSpacing/>
      <w:jc w:val="both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F379C"/>
    <w:rPr>
      <w:iCs/>
      <w:color w:val="000000" w:themeColor="text1"/>
      <w:sz w:val="20"/>
      <w:lang w:val="pt-BR"/>
    </w:rPr>
  </w:style>
  <w:style w:type="paragraph" w:styleId="Legenda">
    <w:name w:val="caption"/>
    <w:basedOn w:val="Normal"/>
    <w:next w:val="IMGTBLGRF"/>
    <w:uiPriority w:val="35"/>
    <w:qFormat/>
    <w:rsid w:val="005F379C"/>
    <w:pPr>
      <w:spacing w:before="360"/>
      <w:jc w:val="center"/>
    </w:pPr>
    <w:rPr>
      <w:b/>
      <w:bCs/>
      <w:sz w:val="20"/>
      <w:szCs w:val="18"/>
    </w:rPr>
  </w:style>
  <w:style w:type="paragraph" w:styleId="Sumrio1">
    <w:name w:val="toc 1"/>
    <w:basedOn w:val="Normal"/>
    <w:next w:val="Normal"/>
    <w:autoRedefine/>
    <w:uiPriority w:val="39"/>
    <w:rsid w:val="003135E0"/>
    <w:pPr>
      <w:tabs>
        <w:tab w:val="left" w:pos="426"/>
        <w:tab w:val="right" w:leader="dot" w:pos="9061"/>
      </w:tabs>
      <w:spacing w:after="100"/>
    </w:pPr>
    <w:rPr>
      <w:b/>
      <w:caps/>
      <w:noProof/>
    </w:rPr>
  </w:style>
  <w:style w:type="paragraph" w:styleId="Sumrio2">
    <w:name w:val="toc 2"/>
    <w:basedOn w:val="Normal"/>
    <w:next w:val="Normal"/>
    <w:autoRedefine/>
    <w:uiPriority w:val="39"/>
    <w:rsid w:val="003135E0"/>
    <w:pPr>
      <w:tabs>
        <w:tab w:val="left" w:pos="567"/>
        <w:tab w:val="right" w:leader="dot" w:pos="9061"/>
      </w:tabs>
      <w:spacing w:after="10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rsid w:val="003135E0"/>
    <w:pPr>
      <w:tabs>
        <w:tab w:val="left" w:pos="709"/>
        <w:tab w:val="right" w:leader="dot" w:pos="9061"/>
      </w:tabs>
      <w:spacing w:after="100"/>
    </w:pPr>
    <w:rPr>
      <w:noProof/>
    </w:rPr>
  </w:style>
  <w:style w:type="character" w:customStyle="1" w:styleId="Ttulo4Char">
    <w:name w:val="Título 4 Char"/>
    <w:basedOn w:val="Fontepargpadro"/>
    <w:link w:val="Ttulo4"/>
    <w:uiPriority w:val="9"/>
    <w:rsid w:val="00464E5D"/>
    <w:rPr>
      <w:rFonts w:eastAsiaTheme="majorEastAsia" w:cstheme="majorBidi"/>
      <w:bCs/>
      <w:iCs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4E5D"/>
    <w:rPr>
      <w:rFonts w:eastAsiaTheme="majorEastAsia" w:cstheme="majorBidi"/>
      <w:sz w:val="20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16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1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16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16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4E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4E5D"/>
    <w:rPr>
      <w:rFonts w:ascii="Tahoma" w:hAnsi="Tahoma" w:cs="Tahoma"/>
      <w:sz w:val="16"/>
      <w:szCs w:val="16"/>
      <w:lang w:val="pt-BR"/>
    </w:rPr>
  </w:style>
  <w:style w:type="paragraph" w:customStyle="1" w:styleId="IMGTBLGRF">
    <w:name w:val="IMG/TBL/GRF"/>
    <w:basedOn w:val="Normal"/>
    <w:next w:val="Fonte"/>
    <w:link w:val="IMGTBLGRFChar"/>
    <w:qFormat/>
    <w:rsid w:val="00464E5D"/>
    <w:pPr>
      <w:jc w:val="center"/>
    </w:pPr>
    <w:rPr>
      <w:noProof/>
      <w:lang w:eastAsia="pt-BR"/>
    </w:rPr>
  </w:style>
  <w:style w:type="paragraph" w:customStyle="1" w:styleId="Fonte">
    <w:name w:val="Fonte"/>
    <w:basedOn w:val="IMGTBLGRF"/>
    <w:next w:val="CORPO"/>
    <w:link w:val="FonteChar"/>
    <w:qFormat/>
    <w:rsid w:val="004A0130"/>
    <w:pPr>
      <w:spacing w:after="360"/>
      <w:contextualSpacing/>
      <w:jc w:val="left"/>
    </w:pPr>
    <w:rPr>
      <w:sz w:val="20"/>
    </w:rPr>
  </w:style>
  <w:style w:type="character" w:customStyle="1" w:styleId="IMGTBLGRFChar">
    <w:name w:val="IMG/TBL/GRF Char"/>
    <w:basedOn w:val="Fontepargpadro"/>
    <w:link w:val="IMGTBLGRF"/>
    <w:rsid w:val="00464E5D"/>
    <w:rPr>
      <w:noProof/>
      <w:lang w:val="pt-BR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07998"/>
    <w:pPr>
      <w:keepNext/>
      <w:keepLines/>
      <w:pageBreakBefore/>
      <w:spacing w:after="360" w:line="360" w:lineRule="auto"/>
      <w:contextualSpacing/>
      <w:jc w:val="center"/>
    </w:pPr>
    <w:rPr>
      <w:rFonts w:eastAsiaTheme="majorEastAsia" w:cstheme="majorBidi"/>
      <w:b/>
      <w:caps/>
      <w:spacing w:val="5"/>
      <w:kern w:val="28"/>
      <w:szCs w:val="52"/>
    </w:rPr>
  </w:style>
  <w:style w:type="character" w:customStyle="1" w:styleId="FonteChar">
    <w:name w:val="Fonte Char"/>
    <w:basedOn w:val="IMGTBLGRFChar"/>
    <w:link w:val="Fonte"/>
    <w:rsid w:val="004A0130"/>
    <w:rPr>
      <w:noProof/>
      <w:sz w:val="20"/>
      <w:lang w:val="pt-BR" w:eastAsia="pt-BR"/>
    </w:rPr>
  </w:style>
  <w:style w:type="character" w:customStyle="1" w:styleId="TtuloChar">
    <w:name w:val="Título Char"/>
    <w:basedOn w:val="Fontepargpadro"/>
    <w:link w:val="Ttulo"/>
    <w:uiPriority w:val="10"/>
    <w:rsid w:val="00307998"/>
    <w:rPr>
      <w:rFonts w:eastAsiaTheme="majorEastAsia" w:cstheme="majorBidi"/>
      <w:b/>
      <w:caps/>
      <w:spacing w:val="5"/>
      <w:kern w:val="28"/>
      <w:szCs w:val="52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5F379C"/>
  </w:style>
  <w:style w:type="character" w:styleId="Hyperlink">
    <w:name w:val="Hyperlink"/>
    <w:basedOn w:val="Fontepargpadro"/>
    <w:uiPriority w:val="99"/>
    <w:unhideWhenUsed/>
    <w:rsid w:val="00EF2BF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739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39FE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3739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739FE"/>
    <w:rPr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DA6D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6D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6DE2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6D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6DE2"/>
    <w:rPr>
      <w:b/>
      <w:bCs/>
      <w:sz w:val="20"/>
      <w:szCs w:val="20"/>
      <w:lang w:val="pt-BR"/>
    </w:rPr>
  </w:style>
  <w:style w:type="character" w:customStyle="1" w:styleId="apple-converted-space">
    <w:name w:val="apple-converted-space"/>
    <w:basedOn w:val="Fontepargpadro"/>
    <w:rsid w:val="0046194A"/>
  </w:style>
  <w:style w:type="paragraph" w:styleId="NormalWeb">
    <w:name w:val="Normal (Web)"/>
    <w:basedOn w:val="Normal"/>
    <w:uiPriority w:val="99"/>
    <w:semiHidden/>
    <w:unhideWhenUsed/>
    <w:rsid w:val="006925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ResumoAbstract">
    <w:name w:val="Resumo/Abstract"/>
    <w:basedOn w:val="Normal"/>
    <w:link w:val="ResumoAbstractChar"/>
    <w:qFormat/>
    <w:rsid w:val="006925AD"/>
    <w:pPr>
      <w:spacing w:after="360"/>
      <w:ind w:firstLine="709"/>
      <w:jc w:val="both"/>
    </w:pPr>
  </w:style>
  <w:style w:type="paragraph" w:customStyle="1" w:styleId="ListasSiglas">
    <w:name w:val="Listas (Siglas"/>
    <w:aliases w:val="Ilustrações etc)"/>
    <w:basedOn w:val="Normal"/>
    <w:link w:val="ListasSiglasChar"/>
    <w:qFormat/>
    <w:rsid w:val="004B1F13"/>
    <w:pPr>
      <w:tabs>
        <w:tab w:val="left" w:pos="1701"/>
      </w:tabs>
      <w:spacing w:after="120"/>
      <w:ind w:left="1701" w:hanging="1701"/>
    </w:pPr>
  </w:style>
  <w:style w:type="character" w:customStyle="1" w:styleId="ResumoAbstractChar">
    <w:name w:val="Resumo/Abstract Char"/>
    <w:basedOn w:val="Fontepargpadro"/>
    <w:link w:val="ResumoAbstract"/>
    <w:rsid w:val="006925AD"/>
    <w:rPr>
      <w:lang w:val="pt-BR"/>
    </w:rPr>
  </w:style>
  <w:style w:type="paragraph" w:customStyle="1" w:styleId="Referncias">
    <w:name w:val="Referências"/>
    <w:basedOn w:val="Normal"/>
    <w:link w:val="RefernciasChar"/>
    <w:qFormat/>
    <w:rsid w:val="002E6EAC"/>
    <w:pPr>
      <w:spacing w:after="240"/>
    </w:pPr>
  </w:style>
  <w:style w:type="character" w:customStyle="1" w:styleId="ListasSiglasChar">
    <w:name w:val="Listas (Siglas Char"/>
    <w:aliases w:val="Ilustrações etc) Char"/>
    <w:basedOn w:val="Fontepargpadro"/>
    <w:link w:val="ListasSiglas"/>
    <w:rsid w:val="004B1F13"/>
    <w:rPr>
      <w:lang w:val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971D4"/>
    <w:pPr>
      <w:ind w:left="240" w:hanging="240"/>
    </w:pPr>
  </w:style>
  <w:style w:type="character" w:customStyle="1" w:styleId="RefernciasChar">
    <w:name w:val="Referências Char"/>
    <w:basedOn w:val="Fontepargpadro"/>
    <w:link w:val="Referncias"/>
    <w:rsid w:val="002E6EAC"/>
    <w:rPr>
      <w:lang w:val="pt-BR"/>
    </w:rPr>
  </w:style>
  <w:style w:type="character" w:styleId="TextodoEspaoReservado">
    <w:name w:val="Placeholder Text"/>
    <w:basedOn w:val="Fontepargpadro"/>
    <w:uiPriority w:val="99"/>
    <w:semiHidden/>
    <w:rsid w:val="00270B89"/>
    <w:rPr>
      <w:color w:val="808080"/>
    </w:rPr>
  </w:style>
  <w:style w:type="paragraph" w:styleId="PargrafodaLista">
    <w:name w:val="List Paragraph"/>
    <w:basedOn w:val="Normal"/>
    <w:uiPriority w:val="34"/>
    <w:qFormat/>
    <w:rsid w:val="00213B30"/>
    <w:pPr>
      <w:ind w:left="720"/>
      <w:contextualSpacing/>
    </w:pPr>
    <w:rPr>
      <w:rFonts w:ascii="Cambria" w:eastAsia="MS Mincho" w:hAnsi="Cambria" w:cs="Times New Roman"/>
    </w:rPr>
  </w:style>
  <w:style w:type="paragraph" w:customStyle="1" w:styleId="infoblue">
    <w:name w:val="infoblue"/>
    <w:basedOn w:val="Normal"/>
    <w:rsid w:val="00213B30"/>
    <w:pPr>
      <w:spacing w:after="120" w:line="240" w:lineRule="atLeast"/>
    </w:pPr>
    <w:rPr>
      <w:rFonts w:ascii="Times New Roman" w:eastAsia="Arial Unicode MS" w:hAnsi="Times New Roman" w:cs="Times New Roman"/>
      <w:i/>
      <w:iCs/>
      <w:color w:val="0000FF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17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mailto:Danilobarreto13@gmail.com" TargetMode="External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hyperlink" Target="mailto:Alex.felix.jr@hotmail.com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Modelo_para_Trabalho-Academico_Unis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5f5683-39b3-4f24-a18c-0fde85d7cb0d" xsi:nil="true"/>
    <lcf76f155ced4ddcb4097134ff3c332f xmlns="de2f7695-ee9a-412f-ab68-94f40430689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8276B16E31D248882047EC1E5B3127" ma:contentTypeVersion="10" ma:contentTypeDescription="Crie um novo documento." ma:contentTypeScope="" ma:versionID="cb13c3810ea55afd75f5b1092e525117">
  <xsd:schema xmlns:xsd="http://www.w3.org/2001/XMLSchema" xmlns:xs="http://www.w3.org/2001/XMLSchema" xmlns:p="http://schemas.microsoft.com/office/2006/metadata/properties" xmlns:ns2="de2f7695-ee9a-412f-ab68-94f404306899" xmlns:ns3="b95f5683-39b3-4f24-a18c-0fde85d7cb0d" targetNamespace="http://schemas.microsoft.com/office/2006/metadata/properties" ma:root="true" ma:fieldsID="5d1a4f6a1547ffae96a62d9bd1e0b06d" ns2:_="" ns3:_="">
    <xsd:import namespace="de2f7695-ee9a-412f-ab68-94f404306899"/>
    <xsd:import namespace="b95f5683-39b3-4f24-a18c-0fde85d7cb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f7695-ee9a-412f-ab68-94f4043068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ab5654e-41fc-4683-9ae9-ec749f1ab7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f5683-39b3-4f24-a18c-0fde85d7cb0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8370044-9ae0-4e92-b691-b42f22da1b6f}" ma:internalName="TaxCatchAll" ma:showField="CatchAllData" ma:web="b95f5683-39b3-4f24-a18c-0fde85d7cb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CA753F-3C0A-4638-AF21-1DD42C53D2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824D80-19F0-4FD1-A339-247A1887D913}">
  <ds:schemaRefs>
    <ds:schemaRef ds:uri="http://schemas.microsoft.com/office/2006/metadata/properties"/>
    <ds:schemaRef ds:uri="http://schemas.microsoft.com/office/infopath/2007/PartnerControls"/>
    <ds:schemaRef ds:uri="b95f5683-39b3-4f24-a18c-0fde85d7cb0d"/>
    <ds:schemaRef ds:uri="de2f7695-ee9a-412f-ab68-94f404306899"/>
  </ds:schemaRefs>
</ds:datastoreItem>
</file>

<file path=customXml/itemProps3.xml><?xml version="1.0" encoding="utf-8"?>
<ds:datastoreItem xmlns:ds="http://schemas.openxmlformats.org/officeDocument/2006/customXml" ds:itemID="{71510455-6AA8-4D5B-B7A8-F1A418586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2f7695-ee9a-412f-ab68-94f404306899"/>
    <ds:schemaRef ds:uri="b95f5683-39b3-4f24-a18c-0fde85d7c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EC4188-E656-43D3-A4BC-9DFBDC9890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Modelo_para_Trabalho-Academico_Uniso.dotx</Template>
  <TotalTime>4</TotalTime>
  <Pages>29</Pages>
  <Words>2866</Words>
  <Characters>15477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Danilo Barreto</cp:lastModifiedBy>
  <cp:revision>4</cp:revision>
  <dcterms:created xsi:type="dcterms:W3CDTF">2022-05-25T15:03:00Z</dcterms:created>
  <dcterms:modified xsi:type="dcterms:W3CDTF">2022-11-28T02:37:00Z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0x010100268276B16E31D248882047EC1E5B3127</vt:lpwstr>
  </property>
</Properties>
</file>